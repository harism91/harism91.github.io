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7885" w14:textId="77777777" w:rsidR="00DA4157" w:rsidRDefault="00DA4157" w:rsidP="00EE0E71">
      <w:pPr>
        <w:rPr>
          <w:b/>
          <w:bCs/>
          <w:sz w:val="28"/>
          <w:szCs w:val="28"/>
          <w:lang w:eastAsia="en-CA"/>
        </w:rPr>
      </w:pPr>
    </w:p>
    <w:p w14:paraId="240462D4" w14:textId="416F1CB7" w:rsidR="008E3A39" w:rsidRDefault="00DA4157" w:rsidP="00EE0E71">
      <w:pPr>
        <w:rPr>
          <w:b/>
          <w:bCs/>
          <w:sz w:val="28"/>
          <w:szCs w:val="28"/>
          <w:lang w:eastAsia="en-CA"/>
        </w:rPr>
      </w:pPr>
      <w:r>
        <w:rPr>
          <w:b/>
          <w:bCs/>
          <w:sz w:val="28"/>
          <w:szCs w:val="28"/>
          <w:lang w:eastAsia="en-CA"/>
        </w:rPr>
        <w:t>Summary</w:t>
      </w:r>
    </w:p>
    <w:p w14:paraId="3A3A1227" w14:textId="77777777" w:rsidR="00DA4157" w:rsidRPr="00DA4157" w:rsidRDefault="00DA4157" w:rsidP="00EE0E71">
      <w:pPr>
        <w:rPr>
          <w:b/>
          <w:bCs/>
          <w:sz w:val="28"/>
          <w:szCs w:val="28"/>
          <w:lang w:eastAsia="en-CA"/>
        </w:rPr>
      </w:pPr>
    </w:p>
    <w:p w14:paraId="57502286" w14:textId="77777777" w:rsidR="002E43AA" w:rsidRPr="00CC15C2" w:rsidRDefault="002E43AA" w:rsidP="00E657CB">
      <w:pPr>
        <w:numPr>
          <w:ilvl w:val="0"/>
          <w:numId w:val="3"/>
        </w:numPr>
        <w:textAlignment w:val="baseline"/>
        <w:rPr>
          <w:color w:val="000000"/>
          <w:sz w:val="22"/>
          <w:szCs w:val="22"/>
        </w:rPr>
      </w:pPr>
      <w:r w:rsidRPr="00CC15C2">
        <w:rPr>
          <w:b/>
          <w:bCs/>
          <w:color w:val="000000"/>
          <w:sz w:val="22"/>
          <w:szCs w:val="22"/>
        </w:rPr>
        <w:t>Skills</w:t>
      </w:r>
      <w:r w:rsidRPr="00CC15C2">
        <w:rPr>
          <w:color w:val="000000"/>
          <w:sz w:val="22"/>
          <w:szCs w:val="22"/>
        </w:rPr>
        <w:t xml:space="preserve"> </w:t>
      </w:r>
      <w:r w:rsidRPr="00CC15C2">
        <w:rPr>
          <w:b/>
          <w:bCs/>
          <w:color w:val="000000"/>
          <w:sz w:val="22"/>
          <w:szCs w:val="22"/>
        </w:rPr>
        <w:t>Frameworks</w:t>
      </w:r>
      <w:r w:rsidRPr="00CC15C2">
        <w:rPr>
          <w:color w:val="000000"/>
          <w:sz w:val="22"/>
          <w:szCs w:val="22"/>
        </w:rPr>
        <w:t>: React.js | React Native | Node.js | Android | Express.js | Flask Programming</w:t>
      </w:r>
    </w:p>
    <w:p w14:paraId="384961C5" w14:textId="77777777" w:rsidR="002E43AA" w:rsidRPr="00CC15C2" w:rsidRDefault="002E43AA" w:rsidP="00E657CB">
      <w:pPr>
        <w:numPr>
          <w:ilvl w:val="0"/>
          <w:numId w:val="3"/>
        </w:numPr>
        <w:textAlignment w:val="baseline"/>
        <w:rPr>
          <w:color w:val="000000"/>
          <w:sz w:val="22"/>
          <w:szCs w:val="22"/>
        </w:rPr>
      </w:pPr>
      <w:r w:rsidRPr="00CC15C2">
        <w:rPr>
          <w:b/>
          <w:bCs/>
          <w:color w:val="000000"/>
          <w:sz w:val="22"/>
          <w:szCs w:val="22"/>
        </w:rPr>
        <w:t>Languages</w:t>
      </w:r>
      <w:r w:rsidRPr="00CC15C2">
        <w:rPr>
          <w:color w:val="000000"/>
          <w:sz w:val="22"/>
          <w:szCs w:val="22"/>
        </w:rPr>
        <w:t xml:space="preserve">: Java | C | Python | Shell | SQL Backend Services: AWS DynamoDB | MySQL </w:t>
      </w:r>
      <w:r w:rsidRPr="00CC15C2">
        <w:rPr>
          <w:color w:val="000000"/>
          <w:sz w:val="22"/>
          <w:szCs w:val="22"/>
          <w:shd w:val="clear" w:color="auto" w:fill="FFFFFF"/>
        </w:rPr>
        <w:t>SharePoint, SQL Server </w:t>
      </w:r>
    </w:p>
    <w:p w14:paraId="72389C67" w14:textId="3457C246" w:rsidR="002E43AA" w:rsidRPr="00577587" w:rsidRDefault="002E43AA" w:rsidP="00E657CB">
      <w:pPr>
        <w:numPr>
          <w:ilvl w:val="0"/>
          <w:numId w:val="3"/>
        </w:numPr>
        <w:textAlignment w:val="baseline"/>
        <w:rPr>
          <w:color w:val="000000"/>
          <w:sz w:val="22"/>
          <w:szCs w:val="22"/>
        </w:rPr>
      </w:pPr>
      <w:r w:rsidRPr="00CC15C2">
        <w:rPr>
          <w:color w:val="000000"/>
          <w:sz w:val="22"/>
          <w:szCs w:val="22"/>
          <w:shd w:val="clear" w:color="auto" w:fill="FFFFFF"/>
        </w:rPr>
        <w:t>Experience developing with databases, ranging from SQL to document-based schemas’</w:t>
      </w:r>
    </w:p>
    <w:p w14:paraId="25C4BB51" w14:textId="77777777" w:rsidR="00577587" w:rsidRPr="00CC15C2" w:rsidRDefault="00577587" w:rsidP="00577587">
      <w:pPr>
        <w:ind w:left="360"/>
        <w:textAlignment w:val="baseline"/>
        <w:rPr>
          <w:color w:val="000000"/>
          <w:sz w:val="22"/>
          <w:szCs w:val="22"/>
        </w:rPr>
      </w:pPr>
    </w:p>
    <w:p w14:paraId="6BEB3A01" w14:textId="6CF3DCF5" w:rsidR="00DA4157" w:rsidRDefault="00DA4157" w:rsidP="00700455">
      <w:pPr>
        <w:rPr>
          <w:b/>
          <w:bCs/>
          <w:sz w:val="28"/>
          <w:szCs w:val="28"/>
          <w:lang w:eastAsia="en-CA"/>
        </w:rPr>
      </w:pPr>
      <w:r w:rsidRPr="003C2A6C">
        <w:rPr>
          <w:b/>
          <w:bCs/>
          <w:sz w:val="28"/>
          <w:szCs w:val="28"/>
          <w:lang w:eastAsia="en-CA"/>
        </w:rPr>
        <w:t>Professional</w:t>
      </w:r>
      <w:r>
        <w:rPr>
          <w:b/>
          <w:bCs/>
          <w:sz w:val="28"/>
          <w:szCs w:val="28"/>
          <w:lang w:eastAsia="en-CA"/>
        </w:rPr>
        <w:t xml:space="preserve"> Experience</w:t>
      </w:r>
    </w:p>
    <w:p w14:paraId="62708D7A" w14:textId="77777777" w:rsidR="00DA4157" w:rsidRDefault="00DA4157" w:rsidP="00700455">
      <w:pPr>
        <w:rPr>
          <w:b/>
          <w:bCs/>
          <w:sz w:val="28"/>
          <w:szCs w:val="28"/>
          <w:lang w:eastAsia="en-CA"/>
        </w:rPr>
      </w:pPr>
    </w:p>
    <w:p w14:paraId="0506B6E4" w14:textId="77777777" w:rsidR="00CC15C2" w:rsidRPr="00A57469" w:rsidRDefault="007B5B7F" w:rsidP="007B5B7F">
      <w:pPr>
        <w:rPr>
          <w:bCs/>
          <w:lang w:eastAsia="en-CA"/>
        </w:rPr>
      </w:pPr>
      <w:r w:rsidRPr="00A57469">
        <w:rPr>
          <w:bCs/>
          <w:lang w:eastAsia="en-CA"/>
        </w:rPr>
        <w:t xml:space="preserve">Corecomm Technologies Inc </w:t>
      </w:r>
    </w:p>
    <w:p w14:paraId="6DA2FDD6" w14:textId="43F82725" w:rsidR="007B5B7F" w:rsidRPr="00ED246A" w:rsidRDefault="007B5B7F" w:rsidP="007B5B7F">
      <w:pPr>
        <w:rPr>
          <w:b/>
          <w:bCs/>
          <w:sz w:val="28"/>
          <w:szCs w:val="28"/>
          <w:lang w:eastAsia="en-CA"/>
        </w:rPr>
      </w:pPr>
      <w:r w:rsidRPr="00A57469">
        <w:rPr>
          <w:b/>
          <w:bCs/>
          <w:lang w:eastAsia="en-CA"/>
        </w:rPr>
        <w:t>Front-end Developer</w:t>
      </w:r>
      <w:r w:rsidR="00700455" w:rsidRPr="008761D7">
        <w:rPr>
          <w:bCs/>
          <w:lang w:eastAsia="en-CA"/>
        </w:rPr>
        <w:t xml:space="preserve">       </w:t>
      </w:r>
      <w:r w:rsidR="000B091C" w:rsidRPr="008761D7">
        <w:rPr>
          <w:bCs/>
          <w:lang w:eastAsia="en-CA"/>
        </w:rPr>
        <w:t xml:space="preserve"> </w:t>
      </w:r>
      <w:r w:rsidR="00B92FFB" w:rsidRPr="008761D7">
        <w:rPr>
          <w:bCs/>
          <w:lang w:eastAsia="en-CA"/>
        </w:rPr>
        <w:t xml:space="preserve"> </w:t>
      </w:r>
      <w:r w:rsidR="00ED246A">
        <w:rPr>
          <w:bCs/>
          <w:lang w:eastAsia="en-CA"/>
        </w:rPr>
        <w:t xml:space="preserve">            </w:t>
      </w:r>
      <w:r>
        <w:rPr>
          <w:bCs/>
          <w:lang w:eastAsia="en-CA"/>
        </w:rPr>
        <w:t xml:space="preserve"> </w:t>
      </w:r>
      <w:r w:rsidR="00CC15C2">
        <w:rPr>
          <w:bCs/>
          <w:lang w:eastAsia="en-CA"/>
        </w:rPr>
        <w:tab/>
      </w:r>
      <w:r w:rsidR="00CC15C2">
        <w:rPr>
          <w:bCs/>
          <w:lang w:eastAsia="en-CA"/>
        </w:rPr>
        <w:tab/>
      </w:r>
      <w:r w:rsidR="00CC15C2">
        <w:rPr>
          <w:bCs/>
          <w:lang w:eastAsia="en-CA"/>
        </w:rPr>
        <w:tab/>
      </w:r>
      <w:r w:rsidR="00CC15C2">
        <w:rPr>
          <w:bCs/>
          <w:lang w:eastAsia="en-CA"/>
        </w:rPr>
        <w:tab/>
      </w:r>
      <w:r w:rsidR="00A57469">
        <w:rPr>
          <w:bCs/>
          <w:lang w:eastAsia="en-CA"/>
        </w:rPr>
        <w:t xml:space="preserve">          </w:t>
      </w:r>
      <w:r w:rsidR="00145717">
        <w:rPr>
          <w:bCs/>
          <w:lang w:eastAsia="en-CA"/>
        </w:rPr>
        <w:t xml:space="preserve">    </w:t>
      </w:r>
      <w:r w:rsidR="00F869CD" w:rsidRPr="008B5C54">
        <w:rPr>
          <w:bCs/>
          <w:sz w:val="22"/>
          <w:szCs w:val="22"/>
          <w:lang w:eastAsia="en-CA"/>
        </w:rPr>
        <w:t>March 20</w:t>
      </w:r>
      <w:r w:rsidR="00C80171" w:rsidRPr="008B5C54">
        <w:rPr>
          <w:bCs/>
          <w:sz w:val="22"/>
          <w:szCs w:val="22"/>
          <w:lang w:eastAsia="en-CA"/>
        </w:rPr>
        <w:t>20</w:t>
      </w:r>
      <w:r w:rsidR="00555B30" w:rsidRPr="008B5C54">
        <w:rPr>
          <w:bCs/>
          <w:sz w:val="22"/>
          <w:szCs w:val="22"/>
          <w:lang w:eastAsia="en-CA"/>
        </w:rPr>
        <w:t xml:space="preserve"> – </w:t>
      </w:r>
      <w:r w:rsidR="00C80171" w:rsidRPr="008B5C54">
        <w:rPr>
          <w:bCs/>
          <w:sz w:val="22"/>
          <w:szCs w:val="22"/>
          <w:lang w:eastAsia="en-CA"/>
        </w:rPr>
        <w:t>September 2020</w:t>
      </w:r>
    </w:p>
    <w:p w14:paraId="028D9AF0" w14:textId="123DFADE" w:rsidR="00DE7992" w:rsidRPr="00DE7992" w:rsidRDefault="00DE7992" w:rsidP="00DE7992">
      <w:pPr>
        <w:numPr>
          <w:ilvl w:val="0"/>
          <w:numId w:val="4"/>
        </w:numPr>
        <w:rPr>
          <w:bCs/>
          <w:sz w:val="22"/>
          <w:szCs w:val="22"/>
          <w:lang w:eastAsia="en-CA"/>
        </w:rPr>
      </w:pPr>
      <w:r>
        <w:rPr>
          <w:bCs/>
          <w:sz w:val="22"/>
          <w:szCs w:val="22"/>
          <w:lang w:eastAsia="en-CA"/>
        </w:rPr>
        <w:t>Programmed HTML5 to animate particles on the webpage background</w:t>
      </w:r>
      <w:r w:rsidR="007B2F14">
        <w:rPr>
          <w:bCs/>
          <w:sz w:val="22"/>
          <w:szCs w:val="22"/>
          <w:lang w:eastAsia="en-CA"/>
        </w:rPr>
        <w:t>.</w:t>
      </w:r>
    </w:p>
    <w:p w14:paraId="6E435540" w14:textId="0132B7FC" w:rsidR="003C2A6C" w:rsidRPr="00463450" w:rsidRDefault="004763FA" w:rsidP="00DE7992">
      <w:pPr>
        <w:numPr>
          <w:ilvl w:val="0"/>
          <w:numId w:val="4"/>
        </w:numPr>
        <w:rPr>
          <w:bCs/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Used HTML, CSS</w:t>
      </w:r>
      <w:r w:rsidR="00DA4157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and </w:t>
      </w:r>
      <w:r w:rsidR="00DA4157">
        <w:rPr>
          <w:sz w:val="22"/>
          <w:szCs w:val="22"/>
          <w:lang w:eastAsia="en-CA"/>
        </w:rPr>
        <w:t>JavaScript</w:t>
      </w:r>
      <w:r>
        <w:rPr>
          <w:sz w:val="22"/>
          <w:szCs w:val="22"/>
          <w:lang w:eastAsia="en-CA"/>
        </w:rPr>
        <w:t xml:space="preserve"> to design </w:t>
      </w:r>
      <w:r w:rsidR="00DA4157">
        <w:rPr>
          <w:sz w:val="22"/>
          <w:szCs w:val="22"/>
          <w:lang w:eastAsia="en-CA"/>
        </w:rPr>
        <w:t xml:space="preserve">the </w:t>
      </w:r>
      <w:r>
        <w:rPr>
          <w:sz w:val="22"/>
          <w:szCs w:val="22"/>
          <w:lang w:eastAsia="en-CA"/>
        </w:rPr>
        <w:t>webpage and deployed it</w:t>
      </w:r>
      <w:r w:rsidRPr="00CC15C2">
        <w:rPr>
          <w:sz w:val="22"/>
          <w:szCs w:val="22"/>
          <w:lang w:eastAsia="en-CA"/>
        </w:rPr>
        <w:t xml:space="preserve">. </w:t>
      </w:r>
    </w:p>
    <w:p w14:paraId="6D62936D" w14:textId="66D8CA6B" w:rsidR="00463450" w:rsidRPr="00577587" w:rsidRDefault="00463450" w:rsidP="00DE7992">
      <w:pPr>
        <w:numPr>
          <w:ilvl w:val="0"/>
          <w:numId w:val="4"/>
        </w:numPr>
        <w:rPr>
          <w:bCs/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Implemented enhancements that improved web functionality and responsiveness</w:t>
      </w:r>
      <w:r w:rsidR="007B2F14">
        <w:rPr>
          <w:sz w:val="22"/>
          <w:szCs w:val="22"/>
          <w:lang w:eastAsia="en-CA"/>
        </w:rPr>
        <w:t>.</w:t>
      </w:r>
    </w:p>
    <w:p w14:paraId="10C09B17" w14:textId="77777777" w:rsidR="00577587" w:rsidRDefault="00577587" w:rsidP="00577587">
      <w:pPr>
        <w:rPr>
          <w:bCs/>
          <w:sz w:val="22"/>
          <w:szCs w:val="22"/>
          <w:lang w:eastAsia="en-CA"/>
        </w:rPr>
      </w:pPr>
    </w:p>
    <w:p w14:paraId="6F6091F3" w14:textId="77777777" w:rsidR="00CC15C2" w:rsidRDefault="00ED246A" w:rsidP="00ED246A">
      <w:pPr>
        <w:rPr>
          <w:b/>
          <w:lang w:eastAsia="en-CA"/>
        </w:rPr>
      </w:pPr>
      <w:r w:rsidRPr="00CC15C2">
        <w:rPr>
          <w:bCs/>
          <w:lang w:eastAsia="en-CA"/>
        </w:rPr>
        <w:t>Amazon Fulfillment</w:t>
      </w:r>
    </w:p>
    <w:p w14:paraId="66CC18FA" w14:textId="39367370" w:rsidR="00ED246A" w:rsidRPr="00006F60" w:rsidRDefault="00ED246A" w:rsidP="00CC15C2">
      <w:pPr>
        <w:rPr>
          <w:b/>
          <w:lang w:eastAsia="en-CA"/>
        </w:rPr>
      </w:pPr>
      <w:r w:rsidRPr="00CC15C2">
        <w:rPr>
          <w:b/>
          <w:bCs/>
          <w:lang w:eastAsia="en-CA"/>
        </w:rPr>
        <w:t>W</w:t>
      </w:r>
      <w:r w:rsidR="00CC15C2" w:rsidRPr="00CC15C2">
        <w:rPr>
          <w:b/>
          <w:bCs/>
          <w:lang w:eastAsia="en-CA"/>
        </w:rPr>
        <w:t>a</w:t>
      </w:r>
      <w:r w:rsidRPr="00CC15C2">
        <w:rPr>
          <w:b/>
          <w:bCs/>
          <w:lang w:eastAsia="en-CA"/>
        </w:rPr>
        <w:t>r</w:t>
      </w:r>
      <w:r w:rsidR="00CC15C2" w:rsidRPr="00CC15C2">
        <w:rPr>
          <w:b/>
          <w:bCs/>
          <w:lang w:eastAsia="en-CA"/>
        </w:rPr>
        <w:t>e</w:t>
      </w:r>
      <w:r w:rsidRPr="00CC15C2">
        <w:rPr>
          <w:b/>
          <w:bCs/>
          <w:lang w:eastAsia="en-CA"/>
        </w:rPr>
        <w:t>house associate</w:t>
      </w:r>
      <w:r w:rsidRPr="007B5B7F">
        <w:rPr>
          <w:lang w:eastAsia="en-CA"/>
        </w:rPr>
        <w:t xml:space="preserve"> </w:t>
      </w:r>
      <w:r w:rsidR="00CC15C2" w:rsidRPr="008761D7">
        <w:rPr>
          <w:bCs/>
          <w:lang w:eastAsia="en-CA"/>
        </w:rPr>
        <w:t xml:space="preserve">                                                           </w:t>
      </w:r>
      <w:r w:rsidR="00CC15C2">
        <w:rPr>
          <w:bCs/>
          <w:lang w:eastAsia="en-CA"/>
        </w:rPr>
        <w:t xml:space="preserve">              </w:t>
      </w:r>
      <w:r w:rsidR="00145717">
        <w:rPr>
          <w:bCs/>
          <w:lang w:eastAsia="en-CA"/>
        </w:rPr>
        <w:t xml:space="preserve">   </w:t>
      </w:r>
      <w:r w:rsidRPr="008B5C54">
        <w:rPr>
          <w:bCs/>
          <w:sz w:val="22"/>
          <w:szCs w:val="22"/>
          <w:lang w:eastAsia="en-CA"/>
        </w:rPr>
        <w:t xml:space="preserve">June 2019 – September 2019 </w:t>
      </w:r>
    </w:p>
    <w:p w14:paraId="1AE93F06" w14:textId="621CA2D4" w:rsidR="003C2A6C" w:rsidRPr="003C2A6C" w:rsidRDefault="003C2A6C" w:rsidP="003C2A6C">
      <w:pPr>
        <w:numPr>
          <w:ilvl w:val="0"/>
          <w:numId w:val="7"/>
        </w:numPr>
        <w:rPr>
          <w:color w:val="000000"/>
          <w:sz w:val="22"/>
          <w:szCs w:val="22"/>
        </w:rPr>
      </w:pPr>
      <w:r w:rsidRPr="003C2A6C">
        <w:rPr>
          <w:color w:val="000000"/>
          <w:sz w:val="22"/>
          <w:szCs w:val="22"/>
        </w:rPr>
        <w:t xml:space="preserve">Responsible for keeping a record of the date and time of order placement for items </w:t>
      </w:r>
      <w:r w:rsidR="00DA4157">
        <w:rPr>
          <w:color w:val="000000"/>
          <w:sz w:val="22"/>
          <w:szCs w:val="22"/>
        </w:rPr>
        <w:t>regularly</w:t>
      </w:r>
      <w:r w:rsidRPr="003C2A6C">
        <w:rPr>
          <w:color w:val="000000"/>
          <w:sz w:val="22"/>
          <w:szCs w:val="22"/>
        </w:rPr>
        <w:t>.</w:t>
      </w:r>
    </w:p>
    <w:p w14:paraId="42B0F122" w14:textId="480A6E89" w:rsidR="00155882" w:rsidRPr="00577587" w:rsidRDefault="00463450" w:rsidP="003C2A6C">
      <w:pPr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</w:t>
      </w:r>
      <w:r w:rsidR="003C2A6C" w:rsidRPr="003C2A6C">
        <w:rPr>
          <w:color w:val="000000"/>
          <w:sz w:val="22"/>
          <w:szCs w:val="22"/>
        </w:rPr>
        <w:t xml:space="preserve">ported to managers about inventory deliveries and </w:t>
      </w:r>
      <w:r>
        <w:rPr>
          <w:color w:val="000000" w:themeColor="text1"/>
          <w:sz w:val="22"/>
          <w:szCs w:val="22"/>
          <w:shd w:val="clear" w:color="auto" w:fill="FFFFFF"/>
        </w:rPr>
        <w:t>i</w:t>
      </w:r>
      <w:r w:rsidR="003445F8" w:rsidRPr="003C2A6C">
        <w:rPr>
          <w:color w:val="000000" w:themeColor="text1"/>
          <w:sz w:val="22"/>
          <w:szCs w:val="22"/>
          <w:shd w:val="clear" w:color="auto" w:fill="FFFFFF"/>
        </w:rPr>
        <w:t>dentified</w:t>
      </w:r>
      <w:r w:rsidR="00155882" w:rsidRPr="003C2A6C">
        <w:rPr>
          <w:color w:val="000000" w:themeColor="text1"/>
          <w:sz w:val="22"/>
          <w:szCs w:val="22"/>
          <w:shd w:val="clear" w:color="auto" w:fill="FFFFFF"/>
        </w:rPr>
        <w:t xml:space="preserve"> potential inventory issues found while </w:t>
      </w:r>
      <w:r w:rsidR="00412E7B">
        <w:rPr>
          <w:color w:val="000000" w:themeColor="text1"/>
          <w:sz w:val="22"/>
          <w:szCs w:val="22"/>
          <w:shd w:val="clear" w:color="auto" w:fill="FFFFFF"/>
        </w:rPr>
        <w:t>packaging</w:t>
      </w:r>
      <w:r w:rsidR="00155882" w:rsidRPr="003C2A6C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533F6BEA" w14:textId="77777777" w:rsidR="00577587" w:rsidRPr="003C2A6C" w:rsidRDefault="00577587" w:rsidP="00577587">
      <w:pPr>
        <w:rPr>
          <w:color w:val="000000"/>
          <w:sz w:val="22"/>
          <w:szCs w:val="22"/>
        </w:rPr>
      </w:pPr>
    </w:p>
    <w:p w14:paraId="191F76F4" w14:textId="77777777" w:rsidR="00CC15C2" w:rsidRPr="00CC15C2" w:rsidRDefault="00ED246A" w:rsidP="00ED246A">
      <w:pPr>
        <w:rPr>
          <w:bCs/>
          <w:lang w:eastAsia="en-CA"/>
        </w:rPr>
      </w:pPr>
      <w:r w:rsidRPr="00CC15C2">
        <w:rPr>
          <w:bCs/>
          <w:lang w:eastAsia="en-CA"/>
        </w:rPr>
        <w:t>No-Frills</w:t>
      </w:r>
    </w:p>
    <w:p w14:paraId="48C41760" w14:textId="33FC3689" w:rsidR="00ED246A" w:rsidRPr="00412E7B" w:rsidRDefault="00ED246A" w:rsidP="00412E7B">
      <w:pPr>
        <w:rPr>
          <w:bCs/>
          <w:sz w:val="22"/>
          <w:szCs w:val="22"/>
          <w:lang w:eastAsia="en-CA"/>
        </w:rPr>
      </w:pPr>
      <w:r w:rsidRPr="00155882">
        <w:rPr>
          <w:b/>
          <w:bCs/>
          <w:lang w:eastAsia="en-CA"/>
        </w:rPr>
        <w:t xml:space="preserve">Sales associate specialist  </w:t>
      </w:r>
      <w:r w:rsidRPr="008761D7">
        <w:rPr>
          <w:bCs/>
          <w:lang w:eastAsia="en-CA"/>
        </w:rPr>
        <w:t xml:space="preserve">                            </w:t>
      </w:r>
      <w:r>
        <w:rPr>
          <w:bCs/>
          <w:lang w:eastAsia="en-CA"/>
        </w:rPr>
        <w:t xml:space="preserve">               </w:t>
      </w:r>
      <w:r w:rsidR="00CC15C2">
        <w:rPr>
          <w:bCs/>
          <w:lang w:eastAsia="en-CA"/>
        </w:rPr>
        <w:tab/>
        <w:t xml:space="preserve">        </w:t>
      </w:r>
      <w:r w:rsidR="00145717">
        <w:rPr>
          <w:bCs/>
          <w:lang w:eastAsia="en-CA"/>
        </w:rPr>
        <w:t xml:space="preserve">    </w:t>
      </w:r>
      <w:r w:rsidRPr="008B5C54">
        <w:rPr>
          <w:bCs/>
          <w:sz w:val="22"/>
          <w:szCs w:val="22"/>
          <w:lang w:eastAsia="en-CA"/>
        </w:rPr>
        <w:t>October 2018 – December 2018</w:t>
      </w:r>
    </w:p>
    <w:p w14:paraId="30C712F6" w14:textId="5BCD3816" w:rsidR="00BA167E" w:rsidRDefault="00BA167E" w:rsidP="00BA167E">
      <w:pPr>
        <w:numPr>
          <w:ilvl w:val="0"/>
          <w:numId w:val="7"/>
        </w:numPr>
        <w:rPr>
          <w:color w:val="000000"/>
          <w:sz w:val="22"/>
          <w:szCs w:val="22"/>
        </w:rPr>
      </w:pPr>
      <w:r w:rsidRPr="00BA167E">
        <w:rPr>
          <w:color w:val="000000"/>
          <w:sz w:val="22"/>
          <w:szCs w:val="22"/>
          <w:shd w:val="clear" w:color="auto" w:fill="FFFFFF"/>
        </w:rPr>
        <w:t>Recommended alternative merchandise display styles to management, which were implemented and resulted in a 35</w:t>
      </w:r>
      <w:r w:rsidR="007B2F14">
        <w:rPr>
          <w:color w:val="000000"/>
          <w:sz w:val="22"/>
          <w:szCs w:val="22"/>
          <w:shd w:val="clear" w:color="auto" w:fill="FFFFFF"/>
        </w:rPr>
        <w:t>%</w:t>
      </w:r>
      <w:r w:rsidRPr="00BA167E">
        <w:rPr>
          <w:color w:val="000000"/>
          <w:sz w:val="22"/>
          <w:szCs w:val="22"/>
          <w:shd w:val="clear" w:color="auto" w:fill="FFFFFF"/>
        </w:rPr>
        <w:t xml:space="preserve"> improvement in sales</w:t>
      </w:r>
      <w:r w:rsidR="007B2F14">
        <w:rPr>
          <w:color w:val="000000"/>
          <w:sz w:val="22"/>
          <w:szCs w:val="22"/>
          <w:shd w:val="clear" w:color="auto" w:fill="FFFFFF"/>
        </w:rPr>
        <w:t>.</w:t>
      </w:r>
      <w:r w:rsidRPr="00BA167E">
        <w:rPr>
          <w:color w:val="000000"/>
          <w:sz w:val="22"/>
          <w:szCs w:val="22"/>
          <w:shd w:val="clear" w:color="auto" w:fill="FFFFFF"/>
        </w:rPr>
        <w:t xml:space="preserve"> </w:t>
      </w:r>
    </w:p>
    <w:p w14:paraId="1AC7BCAA" w14:textId="27D5FE20" w:rsidR="00BA167E" w:rsidRPr="00577587" w:rsidRDefault="00ED246A" w:rsidP="00BA167E">
      <w:pPr>
        <w:numPr>
          <w:ilvl w:val="0"/>
          <w:numId w:val="7"/>
        </w:numPr>
        <w:rPr>
          <w:color w:val="000000"/>
          <w:sz w:val="22"/>
          <w:szCs w:val="22"/>
        </w:rPr>
      </w:pPr>
      <w:r w:rsidRPr="00BA167E">
        <w:rPr>
          <w:sz w:val="22"/>
          <w:szCs w:val="22"/>
          <w:shd w:val="clear" w:color="auto" w:fill="FFFFFF"/>
        </w:rPr>
        <w:t xml:space="preserve">Complied with established store policies and procedures </w:t>
      </w:r>
      <w:r w:rsidR="00DA4157">
        <w:rPr>
          <w:sz w:val="22"/>
          <w:szCs w:val="22"/>
          <w:shd w:val="clear" w:color="auto" w:fill="FFFFFF"/>
        </w:rPr>
        <w:t>professionally and courteously</w:t>
      </w:r>
      <w:r w:rsidRPr="00BA167E">
        <w:rPr>
          <w:sz w:val="22"/>
          <w:szCs w:val="22"/>
          <w:shd w:val="clear" w:color="auto" w:fill="FFFFFF"/>
        </w:rPr>
        <w:t>.</w:t>
      </w:r>
    </w:p>
    <w:p w14:paraId="1C2C9ABB" w14:textId="77777777" w:rsidR="00577587" w:rsidRPr="00BA167E" w:rsidRDefault="00577587" w:rsidP="00577587">
      <w:pPr>
        <w:rPr>
          <w:color w:val="000000"/>
          <w:sz w:val="22"/>
          <w:szCs w:val="22"/>
        </w:rPr>
      </w:pPr>
    </w:p>
    <w:p w14:paraId="0949F1AA" w14:textId="77777777" w:rsidR="00CC15C2" w:rsidRPr="00155882" w:rsidRDefault="00ED246A" w:rsidP="00ED246A">
      <w:pPr>
        <w:rPr>
          <w:bCs/>
          <w:lang w:eastAsia="en-CA"/>
        </w:rPr>
      </w:pPr>
      <w:r w:rsidRPr="00155882">
        <w:rPr>
          <w:bCs/>
          <w:lang w:eastAsia="en-CA"/>
        </w:rPr>
        <w:t>Walmart Canada</w:t>
      </w:r>
    </w:p>
    <w:p w14:paraId="74C8B30A" w14:textId="72862B93" w:rsidR="00ED246A" w:rsidRPr="00006F60" w:rsidRDefault="00ED246A" w:rsidP="00ED246A">
      <w:pPr>
        <w:rPr>
          <w:b/>
          <w:lang w:eastAsia="en-CA"/>
        </w:rPr>
      </w:pPr>
      <w:r w:rsidRPr="00155882">
        <w:rPr>
          <w:b/>
          <w:bCs/>
          <w:lang w:eastAsia="en-CA"/>
        </w:rPr>
        <w:t xml:space="preserve">Sales associate specialist                             </w:t>
      </w:r>
      <w:r w:rsidR="00CC15C2" w:rsidRPr="00155882">
        <w:rPr>
          <w:b/>
          <w:bCs/>
          <w:lang w:eastAsia="en-CA"/>
        </w:rPr>
        <w:t xml:space="preserve">                             </w:t>
      </w:r>
      <w:r w:rsidR="00CC15C2" w:rsidRPr="00155882">
        <w:rPr>
          <w:bCs/>
          <w:lang w:eastAsia="en-CA"/>
        </w:rPr>
        <w:t xml:space="preserve">  </w:t>
      </w:r>
      <w:r w:rsidR="00145717">
        <w:rPr>
          <w:bCs/>
          <w:lang w:eastAsia="en-CA"/>
        </w:rPr>
        <w:t xml:space="preserve">     </w:t>
      </w:r>
      <w:r w:rsidRPr="008B5C54">
        <w:rPr>
          <w:bCs/>
          <w:sz w:val="22"/>
          <w:szCs w:val="22"/>
          <w:lang w:eastAsia="en-CA"/>
        </w:rPr>
        <w:t xml:space="preserve">February 2017 – September 2017 </w:t>
      </w:r>
    </w:p>
    <w:p w14:paraId="6EE27F60" w14:textId="77777777" w:rsidR="00BA167E" w:rsidRDefault="00412E7B" w:rsidP="00BA167E">
      <w:pPr>
        <w:numPr>
          <w:ilvl w:val="0"/>
          <w:numId w:val="7"/>
        </w:numPr>
        <w:rPr>
          <w:color w:val="000000"/>
          <w:sz w:val="22"/>
          <w:szCs w:val="22"/>
        </w:rPr>
      </w:pPr>
      <w:r w:rsidRPr="00412E7B">
        <w:rPr>
          <w:color w:val="000000"/>
          <w:sz w:val="22"/>
          <w:szCs w:val="22"/>
          <w:shd w:val="clear" w:color="auto" w:fill="FFFFFF"/>
        </w:rPr>
        <w:t>Received</w:t>
      </w:r>
      <w:r w:rsidR="000731AC" w:rsidRPr="00412E7B">
        <w:rPr>
          <w:color w:val="000000"/>
          <w:sz w:val="22"/>
          <w:szCs w:val="22"/>
          <w:shd w:val="clear" w:color="auto" w:fill="FFFFFF"/>
        </w:rPr>
        <w:t xml:space="preserve"> worker of the week award which demonstrated </w:t>
      </w:r>
      <w:r w:rsidR="00ED246A" w:rsidRPr="00412E7B">
        <w:rPr>
          <w:color w:val="000000"/>
          <w:sz w:val="22"/>
          <w:szCs w:val="22"/>
          <w:shd w:val="clear" w:color="auto" w:fill="FFFFFF"/>
        </w:rPr>
        <w:t>outstanding customer service while maximizing sales and serving as a positive role model for team members.</w:t>
      </w:r>
    </w:p>
    <w:p w14:paraId="73834A95" w14:textId="6AD17FD6" w:rsidR="00BA167E" w:rsidRDefault="00412E7B" w:rsidP="00BA167E">
      <w:pPr>
        <w:numPr>
          <w:ilvl w:val="0"/>
          <w:numId w:val="7"/>
        </w:numPr>
        <w:rPr>
          <w:color w:val="000000"/>
          <w:sz w:val="22"/>
          <w:szCs w:val="22"/>
        </w:rPr>
      </w:pPr>
      <w:r w:rsidRPr="00BA167E">
        <w:rPr>
          <w:color w:val="000000"/>
          <w:sz w:val="22"/>
          <w:szCs w:val="22"/>
          <w:shd w:val="clear" w:color="auto" w:fill="FFFFFF"/>
        </w:rPr>
        <w:t xml:space="preserve">Achieved the fastest cashier award for </w:t>
      </w:r>
      <w:r w:rsidR="00C76F5F" w:rsidRPr="00BA167E">
        <w:rPr>
          <w:color w:val="000000"/>
          <w:sz w:val="22"/>
          <w:szCs w:val="22"/>
          <w:shd w:val="clear" w:color="auto" w:fill="FFFFFF"/>
        </w:rPr>
        <w:t>two</w:t>
      </w:r>
      <w:r w:rsidRPr="00BA167E">
        <w:rPr>
          <w:color w:val="000000"/>
          <w:sz w:val="22"/>
          <w:szCs w:val="22"/>
          <w:shd w:val="clear" w:color="auto" w:fill="FFFFFF"/>
        </w:rPr>
        <w:t xml:space="preserve"> consecutive months</w:t>
      </w:r>
      <w:r w:rsidR="00BA167E" w:rsidRPr="00BA167E">
        <w:rPr>
          <w:color w:val="000000"/>
          <w:sz w:val="22"/>
          <w:szCs w:val="22"/>
          <w:shd w:val="clear" w:color="auto" w:fill="FFFFFF"/>
        </w:rPr>
        <w:t xml:space="preserve">. </w:t>
      </w:r>
    </w:p>
    <w:p w14:paraId="73D26389" w14:textId="5176A998" w:rsidR="00F52732" w:rsidRDefault="00F52732" w:rsidP="00577587">
      <w:pPr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Assisted with product display and pricing to increase visibility and sales of particular </w:t>
      </w:r>
      <w:r w:rsidR="00DA4157">
        <w:rPr>
          <w:color w:val="000000"/>
          <w:sz w:val="22"/>
          <w:szCs w:val="22"/>
        </w:rPr>
        <w:t>products</w:t>
      </w:r>
      <w:r>
        <w:rPr>
          <w:color w:val="000000"/>
          <w:sz w:val="22"/>
          <w:szCs w:val="22"/>
        </w:rPr>
        <w:t xml:space="preserve"> during </w:t>
      </w:r>
      <w:r w:rsidR="00577587">
        <w:rPr>
          <w:color w:val="000000"/>
          <w:sz w:val="22"/>
          <w:szCs w:val="22"/>
        </w:rPr>
        <w:t>each season</w:t>
      </w:r>
      <w:r>
        <w:rPr>
          <w:color w:val="000000"/>
          <w:sz w:val="22"/>
          <w:szCs w:val="22"/>
        </w:rPr>
        <w:t>.</w:t>
      </w:r>
    </w:p>
    <w:p w14:paraId="790E960D" w14:textId="77777777" w:rsidR="00577587" w:rsidRPr="00577587" w:rsidRDefault="00577587" w:rsidP="00577587">
      <w:pPr>
        <w:rPr>
          <w:color w:val="000000"/>
          <w:sz w:val="22"/>
          <w:szCs w:val="22"/>
        </w:rPr>
      </w:pPr>
    </w:p>
    <w:p w14:paraId="3FD95BE5" w14:textId="60D73C28" w:rsidR="004763FA" w:rsidRDefault="004763FA" w:rsidP="004763FA">
      <w:pPr>
        <w:rPr>
          <w:b/>
          <w:bCs/>
          <w:sz w:val="28"/>
          <w:szCs w:val="28"/>
        </w:rPr>
      </w:pPr>
      <w:r w:rsidRPr="00052625">
        <w:rPr>
          <w:b/>
          <w:bCs/>
          <w:sz w:val="28"/>
          <w:szCs w:val="28"/>
        </w:rPr>
        <w:t xml:space="preserve">Education and Certifications </w:t>
      </w:r>
    </w:p>
    <w:p w14:paraId="3C2BAA24" w14:textId="77777777" w:rsidR="00DA4157" w:rsidRDefault="00DA4157" w:rsidP="004763FA">
      <w:pPr>
        <w:rPr>
          <w:b/>
          <w:bCs/>
          <w:sz w:val="28"/>
          <w:szCs w:val="28"/>
        </w:rPr>
      </w:pPr>
    </w:p>
    <w:p w14:paraId="10A72F65" w14:textId="4C1C122F" w:rsidR="004763FA" w:rsidRPr="00CC15C2" w:rsidRDefault="004763FA" w:rsidP="004763FA">
      <w:pPr>
        <w:numPr>
          <w:ilvl w:val="0"/>
          <w:numId w:val="2"/>
        </w:numPr>
        <w:ind w:left="360"/>
        <w:rPr>
          <w:sz w:val="22"/>
          <w:szCs w:val="22"/>
          <w:lang w:eastAsia="en-CA"/>
        </w:rPr>
      </w:pPr>
      <w:r w:rsidRPr="00CC15C2">
        <w:rPr>
          <w:sz w:val="22"/>
          <w:szCs w:val="22"/>
          <w:lang w:eastAsia="en-CA"/>
        </w:rPr>
        <w:t xml:space="preserve">Honours Bachelor of Arts, Computer Science </w:t>
      </w:r>
      <w:r w:rsidRPr="00CC15C2">
        <w:rPr>
          <w:b/>
          <w:bCs/>
          <w:sz w:val="22"/>
          <w:szCs w:val="22"/>
          <w:lang w:eastAsia="en-CA"/>
        </w:rPr>
        <w:t>York University</w:t>
      </w:r>
      <w:r w:rsidRPr="00CC15C2">
        <w:rPr>
          <w:sz w:val="22"/>
          <w:szCs w:val="22"/>
          <w:lang w:eastAsia="en-CA"/>
        </w:rPr>
        <w:t xml:space="preserve">                             </w:t>
      </w:r>
      <w:r>
        <w:rPr>
          <w:sz w:val="22"/>
          <w:szCs w:val="22"/>
          <w:lang w:eastAsia="en-CA"/>
        </w:rPr>
        <w:t xml:space="preserve">          </w:t>
      </w:r>
      <w:r w:rsidR="00145717">
        <w:rPr>
          <w:sz w:val="22"/>
          <w:szCs w:val="22"/>
          <w:lang w:eastAsia="en-CA"/>
        </w:rPr>
        <w:t xml:space="preserve">  </w:t>
      </w:r>
      <w:r>
        <w:rPr>
          <w:sz w:val="22"/>
          <w:szCs w:val="22"/>
          <w:lang w:eastAsia="en-CA"/>
        </w:rPr>
        <w:t xml:space="preserve">  </w:t>
      </w:r>
      <w:r w:rsidRPr="008B5C54">
        <w:rPr>
          <w:color w:val="000000"/>
          <w:sz w:val="22"/>
          <w:szCs w:val="22"/>
        </w:rPr>
        <w:t>2018 –2022</w:t>
      </w:r>
    </w:p>
    <w:p w14:paraId="58404A07" w14:textId="409B2E19" w:rsidR="00F169AC" w:rsidRPr="00BA167E" w:rsidRDefault="004763FA" w:rsidP="00F169AC">
      <w:pPr>
        <w:numPr>
          <w:ilvl w:val="0"/>
          <w:numId w:val="2"/>
        </w:numPr>
        <w:spacing w:line="276" w:lineRule="auto"/>
        <w:ind w:left="360"/>
        <w:rPr>
          <w:sz w:val="22"/>
          <w:szCs w:val="22"/>
          <w:lang w:eastAsia="en-CA"/>
        </w:rPr>
      </w:pPr>
      <w:r w:rsidRPr="00CC15C2">
        <w:rPr>
          <w:rStyle w:val="normaltextrun"/>
          <w:sz w:val="22"/>
          <w:szCs w:val="22"/>
          <w:lang w:val="en-US"/>
        </w:rPr>
        <w:t>OSSD, St. Marcellinus Secondary School</w:t>
      </w:r>
      <w:r w:rsidRPr="00CC15C2">
        <w:rPr>
          <w:rStyle w:val="eop"/>
          <w:sz w:val="22"/>
          <w:szCs w:val="22"/>
        </w:rPr>
        <w:t> </w:t>
      </w:r>
      <w:r w:rsidR="00F52732">
        <w:rPr>
          <w:sz w:val="22"/>
          <w:szCs w:val="22"/>
          <w:lang w:eastAsia="en-CA"/>
        </w:rPr>
        <w:tab/>
      </w:r>
      <w:r w:rsidR="00F52732">
        <w:rPr>
          <w:sz w:val="22"/>
          <w:szCs w:val="22"/>
          <w:lang w:eastAsia="en-CA"/>
        </w:rPr>
        <w:tab/>
      </w:r>
      <w:r w:rsidR="00F52732">
        <w:rPr>
          <w:sz w:val="22"/>
          <w:szCs w:val="22"/>
          <w:lang w:eastAsia="en-CA"/>
        </w:rPr>
        <w:tab/>
      </w:r>
      <w:r w:rsidR="00F52732">
        <w:rPr>
          <w:sz w:val="22"/>
          <w:szCs w:val="22"/>
          <w:lang w:eastAsia="en-CA"/>
        </w:rPr>
        <w:tab/>
      </w:r>
      <w:r w:rsidR="00F52732">
        <w:rPr>
          <w:sz w:val="22"/>
          <w:szCs w:val="22"/>
          <w:lang w:eastAsia="en-CA"/>
        </w:rPr>
        <w:tab/>
      </w:r>
      <w:r w:rsidR="00F52732">
        <w:rPr>
          <w:sz w:val="22"/>
          <w:szCs w:val="22"/>
          <w:lang w:eastAsia="en-CA"/>
        </w:rPr>
        <w:tab/>
        <w:t xml:space="preserve">     </w:t>
      </w:r>
      <w:r w:rsidR="00145717">
        <w:rPr>
          <w:sz w:val="22"/>
          <w:szCs w:val="22"/>
          <w:lang w:eastAsia="en-CA"/>
        </w:rPr>
        <w:t xml:space="preserve">  </w:t>
      </w:r>
      <w:r w:rsidR="00F52732" w:rsidRPr="008B5C54">
        <w:rPr>
          <w:color w:val="000000"/>
          <w:sz w:val="22"/>
          <w:szCs w:val="22"/>
        </w:rPr>
        <w:t>201</w:t>
      </w:r>
      <w:r w:rsidR="00577587">
        <w:rPr>
          <w:color w:val="000000"/>
          <w:sz w:val="22"/>
          <w:szCs w:val="22"/>
        </w:rPr>
        <w:t>4</w:t>
      </w:r>
      <w:r w:rsidR="00F52732" w:rsidRPr="008B5C54">
        <w:rPr>
          <w:color w:val="000000"/>
          <w:sz w:val="22"/>
          <w:szCs w:val="22"/>
        </w:rPr>
        <w:t xml:space="preserve"> –20</w:t>
      </w:r>
      <w:r w:rsidR="00577587">
        <w:rPr>
          <w:color w:val="000000"/>
          <w:sz w:val="22"/>
          <w:szCs w:val="22"/>
        </w:rPr>
        <w:t>18</w:t>
      </w:r>
    </w:p>
    <w:p w14:paraId="3564E65B" w14:textId="77777777" w:rsidR="00F169AC" w:rsidRPr="00CC15C2" w:rsidRDefault="00F169AC" w:rsidP="00F169AC">
      <w:pPr>
        <w:numPr>
          <w:ilvl w:val="0"/>
          <w:numId w:val="2"/>
        </w:numPr>
        <w:ind w:left="360"/>
        <w:rPr>
          <w:sz w:val="22"/>
          <w:szCs w:val="22"/>
          <w:lang w:eastAsia="en-CA"/>
        </w:rPr>
      </w:pPr>
      <w:r w:rsidRPr="00CC15C2">
        <w:rPr>
          <w:b/>
          <w:bCs/>
          <w:sz w:val="22"/>
          <w:szCs w:val="22"/>
          <w:lang w:eastAsia="en-CA"/>
        </w:rPr>
        <w:t xml:space="preserve">AWS </w:t>
      </w:r>
      <w:r w:rsidRPr="00CC15C2">
        <w:rPr>
          <w:sz w:val="22"/>
          <w:szCs w:val="22"/>
          <w:lang w:eastAsia="en-CA"/>
        </w:rPr>
        <w:t xml:space="preserve">Solution Architect Associate </w:t>
      </w:r>
    </w:p>
    <w:p w14:paraId="7AE5F58A" w14:textId="77777777" w:rsidR="00F169AC" w:rsidRPr="00CC15C2" w:rsidRDefault="00F169AC" w:rsidP="00F169AC">
      <w:pPr>
        <w:numPr>
          <w:ilvl w:val="0"/>
          <w:numId w:val="2"/>
        </w:numPr>
        <w:ind w:left="360"/>
        <w:rPr>
          <w:sz w:val="22"/>
          <w:szCs w:val="22"/>
          <w:lang w:eastAsia="en-CA"/>
        </w:rPr>
      </w:pPr>
      <w:r w:rsidRPr="00CC15C2">
        <w:rPr>
          <w:b/>
          <w:bCs/>
          <w:color w:val="000000"/>
          <w:kern w:val="36"/>
          <w:sz w:val="22"/>
          <w:szCs w:val="22"/>
        </w:rPr>
        <w:t xml:space="preserve">Microsoft Certified: </w:t>
      </w:r>
      <w:r w:rsidRPr="00CC15C2">
        <w:rPr>
          <w:color w:val="000000"/>
          <w:kern w:val="36"/>
          <w:sz w:val="22"/>
          <w:szCs w:val="22"/>
        </w:rPr>
        <w:t>Azure Fundamentals</w:t>
      </w:r>
    </w:p>
    <w:p w14:paraId="1D34305D" w14:textId="0AD69E60" w:rsidR="00E0667A" w:rsidRPr="00E0667A" w:rsidRDefault="00E0667A" w:rsidP="00F169AC">
      <w:pPr>
        <w:numPr>
          <w:ilvl w:val="0"/>
          <w:numId w:val="2"/>
        </w:numPr>
        <w:ind w:left="360"/>
        <w:rPr>
          <w:b/>
          <w:bCs/>
          <w:sz w:val="22"/>
          <w:szCs w:val="22"/>
          <w:lang w:eastAsia="en-CA"/>
        </w:rPr>
      </w:pPr>
      <w:r>
        <w:rPr>
          <w:b/>
          <w:bCs/>
          <w:sz w:val="22"/>
          <w:szCs w:val="22"/>
          <w:lang w:eastAsia="en-CA"/>
        </w:rPr>
        <w:t xml:space="preserve">Security </w:t>
      </w:r>
      <w:r w:rsidRPr="00680572">
        <w:rPr>
          <w:b/>
          <w:bCs/>
          <w:sz w:val="22"/>
          <w:szCs w:val="22"/>
          <w:lang w:eastAsia="en-CA"/>
        </w:rPr>
        <w:t>Guard</w:t>
      </w:r>
      <w:r>
        <w:rPr>
          <w:sz w:val="22"/>
          <w:szCs w:val="22"/>
          <w:lang w:eastAsia="en-CA"/>
        </w:rPr>
        <w:t xml:space="preserve"> license number: 11271745</w:t>
      </w:r>
    </w:p>
    <w:p w14:paraId="66866F9C" w14:textId="0AAE6919" w:rsidR="00E0667A" w:rsidRPr="00F169AC" w:rsidRDefault="00E0667A" w:rsidP="00F169AC">
      <w:pPr>
        <w:numPr>
          <w:ilvl w:val="0"/>
          <w:numId w:val="2"/>
        </w:numPr>
        <w:ind w:left="360"/>
        <w:rPr>
          <w:b/>
          <w:bCs/>
          <w:sz w:val="22"/>
          <w:szCs w:val="22"/>
          <w:lang w:eastAsia="en-CA"/>
        </w:rPr>
      </w:pPr>
      <w:r>
        <w:rPr>
          <w:b/>
          <w:bCs/>
          <w:sz w:val="22"/>
          <w:szCs w:val="22"/>
          <w:lang w:eastAsia="en-CA"/>
        </w:rPr>
        <w:t xml:space="preserve">First Aid </w:t>
      </w:r>
      <w:r>
        <w:rPr>
          <w:sz w:val="22"/>
          <w:szCs w:val="22"/>
          <w:lang w:eastAsia="en-CA"/>
        </w:rPr>
        <w:t>certification number</w:t>
      </w:r>
      <w:r w:rsidR="008E62CE">
        <w:rPr>
          <w:sz w:val="22"/>
          <w:szCs w:val="22"/>
          <w:lang w:eastAsia="en-CA"/>
        </w:rPr>
        <w:t>:</w:t>
      </w:r>
      <w:r>
        <w:rPr>
          <w:b/>
          <w:bCs/>
          <w:sz w:val="22"/>
          <w:szCs w:val="22"/>
          <w:lang w:eastAsia="en-CA"/>
        </w:rPr>
        <w:t xml:space="preserve"> </w:t>
      </w:r>
      <w:r w:rsidRPr="00E0667A">
        <w:rPr>
          <w:sz w:val="22"/>
          <w:szCs w:val="22"/>
          <w:lang w:eastAsia="en-CA"/>
        </w:rPr>
        <w:t>101691215</w:t>
      </w:r>
    </w:p>
    <w:p w14:paraId="1501B7AF" w14:textId="77777777" w:rsidR="00ED21D8" w:rsidRDefault="00ED21D8" w:rsidP="00ED246A">
      <w:pPr>
        <w:spacing w:before="100" w:beforeAutospacing="1" w:after="100" w:afterAutospacing="1" w:line="240" w:lineRule="atLeast"/>
        <w:ind w:left="720"/>
        <w:jc w:val="center"/>
        <w:rPr>
          <w:sz w:val="22"/>
          <w:szCs w:val="22"/>
          <w:lang w:eastAsia="en-CA"/>
        </w:rPr>
      </w:pPr>
    </w:p>
    <w:p w14:paraId="7DF082CC" w14:textId="77777777" w:rsidR="00ED21D8" w:rsidRPr="00CC15C2" w:rsidRDefault="00ED21D8" w:rsidP="00ED246A">
      <w:pPr>
        <w:spacing w:before="100" w:beforeAutospacing="1" w:after="100" w:afterAutospacing="1" w:line="240" w:lineRule="atLeast"/>
        <w:ind w:left="720"/>
        <w:jc w:val="center"/>
        <w:rPr>
          <w:sz w:val="22"/>
          <w:szCs w:val="22"/>
          <w:lang w:eastAsia="en-CA"/>
        </w:rPr>
      </w:pPr>
    </w:p>
    <w:sectPr w:rsidR="00ED21D8" w:rsidRPr="00CC15C2" w:rsidSect="001E378E">
      <w:headerReference w:type="default" r:id="rId8"/>
      <w:footerReference w:type="default" r:id="rId9"/>
      <w:pgSz w:w="12240" w:h="15840" w:code="1"/>
      <w:pgMar w:top="284" w:right="1440" w:bottom="284" w:left="1440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278DB" w14:textId="77777777" w:rsidR="00CF59F8" w:rsidRDefault="00CF59F8" w:rsidP="00726E7F">
      <w:r>
        <w:separator/>
      </w:r>
    </w:p>
  </w:endnote>
  <w:endnote w:type="continuationSeparator" w:id="0">
    <w:p w14:paraId="16731243" w14:textId="77777777" w:rsidR="00CF59F8" w:rsidRDefault="00CF59F8" w:rsidP="0072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scoSans ExtraLight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298F1" w14:textId="18B1F264" w:rsidR="00792F6B" w:rsidRDefault="00792F6B" w:rsidP="00643AC5">
    <w:pPr>
      <w:pStyle w:val="Footer"/>
      <w:pBdr>
        <w:top w:val="thinThickSmallGap" w:sz="24" w:space="1" w:color="622423"/>
      </w:pBdr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5B0DD" w14:textId="77777777" w:rsidR="00CF59F8" w:rsidRDefault="00CF59F8" w:rsidP="00726E7F">
      <w:r>
        <w:separator/>
      </w:r>
    </w:p>
  </w:footnote>
  <w:footnote w:type="continuationSeparator" w:id="0">
    <w:p w14:paraId="0667D6C2" w14:textId="77777777" w:rsidR="00CF59F8" w:rsidRDefault="00CF59F8" w:rsidP="00726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BC40" w14:textId="28C15974" w:rsidR="00F169AC" w:rsidRDefault="00F169AC" w:rsidP="00327ED0">
    <w:pPr>
      <w:pStyle w:val="Header"/>
      <w:jc w:val="center"/>
      <w:rPr>
        <w:rFonts w:ascii="Tahoma" w:hAnsi="Tahoma" w:cs="Tahoma"/>
        <w:b/>
        <w:color w:val="000000"/>
        <w:sz w:val="28"/>
        <w:szCs w:val="28"/>
      </w:rPr>
    </w:pPr>
  </w:p>
  <w:p w14:paraId="1C916E37" w14:textId="77777777" w:rsidR="007B2F14" w:rsidRDefault="007B2F14" w:rsidP="00327ED0">
    <w:pPr>
      <w:pStyle w:val="Header"/>
      <w:jc w:val="center"/>
      <w:rPr>
        <w:rFonts w:ascii="Tahoma" w:hAnsi="Tahoma" w:cs="Tahoma"/>
        <w:b/>
        <w:color w:val="000000"/>
        <w:sz w:val="28"/>
        <w:szCs w:val="28"/>
      </w:rPr>
    </w:pPr>
  </w:p>
  <w:p w14:paraId="1FE37A09" w14:textId="55BB2949" w:rsidR="00726E7F" w:rsidRPr="00387BE9" w:rsidRDefault="008761D7" w:rsidP="00327ED0">
    <w:pPr>
      <w:pStyle w:val="Header"/>
      <w:jc w:val="center"/>
      <w:rPr>
        <w:rFonts w:ascii="Tahoma" w:hAnsi="Tahoma" w:cs="Tahoma"/>
        <w:b/>
        <w:color w:val="000000"/>
        <w:sz w:val="28"/>
        <w:szCs w:val="28"/>
      </w:rPr>
    </w:pPr>
    <w:r>
      <w:rPr>
        <w:rFonts w:ascii="Tahoma" w:hAnsi="Tahoma" w:cs="Tahoma"/>
        <w:b/>
        <w:color w:val="000000"/>
        <w:sz w:val="28"/>
        <w:szCs w:val="28"/>
      </w:rPr>
      <w:t>Haris</w:t>
    </w:r>
    <w:r w:rsidR="00F707F6">
      <w:rPr>
        <w:rFonts w:ascii="Tahoma" w:hAnsi="Tahoma" w:cs="Tahoma"/>
        <w:b/>
        <w:color w:val="000000"/>
        <w:sz w:val="28"/>
        <w:szCs w:val="28"/>
      </w:rPr>
      <w:t xml:space="preserve"> </w:t>
    </w:r>
    <w:r w:rsidR="002D771F">
      <w:rPr>
        <w:rFonts w:ascii="Tahoma" w:hAnsi="Tahoma" w:cs="Tahoma"/>
        <w:b/>
        <w:color w:val="000000"/>
        <w:sz w:val="28"/>
        <w:szCs w:val="28"/>
      </w:rPr>
      <w:t xml:space="preserve">Muhammad </w:t>
    </w:r>
  </w:p>
  <w:p w14:paraId="74CD5D2B" w14:textId="7CAE9BB5" w:rsidR="00466334" w:rsidRDefault="00327ED0" w:rsidP="00005E0D">
    <w:pPr>
      <w:jc w:val="center"/>
      <w:rPr>
        <w:rFonts w:ascii="Tahoma" w:hAnsi="Tahoma" w:cs="Tahoma"/>
        <w:color w:val="000000"/>
        <w:sz w:val="20"/>
        <w:szCs w:val="20"/>
      </w:rPr>
    </w:pPr>
    <w:r w:rsidRPr="00F86C43">
      <w:rPr>
        <w:rFonts w:ascii="Tahoma" w:hAnsi="Tahoma" w:cs="Tahoma"/>
        <w:color w:val="000000"/>
        <w:sz w:val="20"/>
        <w:szCs w:val="20"/>
      </w:rPr>
      <w:t>Phon</w:t>
    </w:r>
    <w:r w:rsidR="00387BE9">
      <w:rPr>
        <w:rFonts w:ascii="Tahoma" w:hAnsi="Tahoma" w:cs="Tahoma"/>
        <w:color w:val="000000"/>
        <w:sz w:val="20"/>
        <w:szCs w:val="20"/>
      </w:rPr>
      <w:t xml:space="preserve">e: </w:t>
    </w:r>
    <w:r w:rsidR="00005E0D">
      <w:rPr>
        <w:rFonts w:ascii="Tahoma" w:hAnsi="Tahoma" w:cs="Tahoma"/>
        <w:color w:val="000000"/>
        <w:sz w:val="20"/>
        <w:szCs w:val="20"/>
      </w:rPr>
      <w:t>647-</w:t>
    </w:r>
    <w:r w:rsidR="008761D7">
      <w:rPr>
        <w:rFonts w:ascii="Tahoma" w:hAnsi="Tahoma" w:cs="Tahoma"/>
        <w:color w:val="000000"/>
        <w:sz w:val="20"/>
        <w:szCs w:val="20"/>
      </w:rPr>
      <w:t>561</w:t>
    </w:r>
    <w:r w:rsidR="00005E0D">
      <w:rPr>
        <w:rFonts w:ascii="Tahoma" w:hAnsi="Tahoma" w:cs="Tahoma"/>
        <w:color w:val="000000"/>
        <w:sz w:val="20"/>
        <w:szCs w:val="20"/>
      </w:rPr>
      <w:t>-</w:t>
    </w:r>
    <w:r w:rsidR="008761D7">
      <w:rPr>
        <w:rFonts w:ascii="Tahoma" w:hAnsi="Tahoma" w:cs="Tahoma"/>
        <w:color w:val="000000"/>
        <w:sz w:val="20"/>
        <w:szCs w:val="20"/>
      </w:rPr>
      <w:t>7123</w:t>
    </w:r>
    <w:r w:rsidR="00726E7F" w:rsidRPr="00F86C43">
      <w:rPr>
        <w:rFonts w:ascii="Tahoma" w:hAnsi="Tahoma" w:cs="Tahoma"/>
        <w:color w:val="000000"/>
        <w:sz w:val="20"/>
        <w:szCs w:val="20"/>
      </w:rPr>
      <w:t>, Email:</w:t>
    </w:r>
    <w:r w:rsidR="000E18A7">
      <w:rPr>
        <w:rFonts w:ascii="Tahoma" w:hAnsi="Tahoma" w:cs="Tahoma"/>
        <w:color w:val="000000"/>
        <w:sz w:val="20"/>
        <w:szCs w:val="20"/>
      </w:rPr>
      <w:t xml:space="preserve"> </w:t>
    </w:r>
    <w:hyperlink r:id="rId1" w:history="1">
      <w:r w:rsidR="004763FA" w:rsidRPr="006948ED">
        <w:rPr>
          <w:rStyle w:val="Hyperlink"/>
          <w:rFonts w:ascii="Tahoma" w:hAnsi="Tahoma" w:cs="Tahoma"/>
          <w:sz w:val="20"/>
          <w:szCs w:val="20"/>
        </w:rPr>
        <w:t>harismuhammad7865@gmail.com</w:t>
      </w:r>
    </w:hyperlink>
    <w:r w:rsidR="00035C16">
      <w:rPr>
        <w:rFonts w:ascii="Tahoma" w:hAnsi="Tahoma" w:cs="Tahoma"/>
        <w:color w:val="000000"/>
        <w:sz w:val="20"/>
        <w:szCs w:val="20"/>
      </w:rPr>
      <w:t>,</w:t>
    </w:r>
    <w:r w:rsidR="004763FA">
      <w:rPr>
        <w:rFonts w:ascii="Tahoma" w:hAnsi="Tahoma" w:cs="Tahoma"/>
        <w:color w:val="000000"/>
        <w:sz w:val="20"/>
        <w:szCs w:val="20"/>
      </w:rPr>
      <w:t xml:space="preserve"> </w:t>
    </w:r>
    <w:r w:rsidR="00035C16">
      <w:rPr>
        <w:rFonts w:ascii="Tahoma" w:hAnsi="Tahoma" w:cs="Tahoma"/>
        <w:color w:val="000000"/>
        <w:sz w:val="20"/>
        <w:szCs w:val="20"/>
      </w:rPr>
      <w:t>Website: harism91</w:t>
    </w:r>
    <w:r w:rsidR="00035C16" w:rsidRPr="00035C16">
      <w:rPr>
        <w:rFonts w:ascii="Tahoma" w:hAnsi="Tahoma" w:cs="Tahoma"/>
        <w:color w:val="000000"/>
        <w:sz w:val="20"/>
        <w:szCs w:val="20"/>
      </w:rPr>
      <w:t>.github.io</w:t>
    </w:r>
  </w:p>
  <w:p w14:paraId="057C39C7" w14:textId="77777777" w:rsidR="00726E7F" w:rsidRPr="00327ED0" w:rsidRDefault="00DA5652" w:rsidP="004B1A3E">
    <w:pPr>
      <w:pStyle w:val="Header"/>
      <w:jc w:val="center"/>
      <w:rPr>
        <w:rFonts w:ascii="Tahoma" w:hAnsi="Tahoma" w:cs="Tahoma"/>
        <w:sz w:val="28"/>
      </w:rPr>
    </w:pPr>
    <w:r w:rsidRPr="009465C3">
      <w:rPr>
        <w:rFonts w:ascii="Tahoma" w:hAnsi="Tahoma" w:cs="Tahoma"/>
        <w:noProof/>
        <w:sz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048D06" wp14:editId="65A2F798">
              <wp:simplePos x="0" y="0"/>
              <wp:positionH relativeFrom="column">
                <wp:posOffset>-30480</wp:posOffset>
              </wp:positionH>
              <wp:positionV relativeFrom="paragraph">
                <wp:posOffset>104140</wp:posOffset>
              </wp:positionV>
              <wp:extent cx="6012180" cy="0"/>
              <wp:effectExtent l="0" t="12700" r="33020" b="3810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1218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CD74D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8.2pt" to="471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" strokeweight="3pt">
              <v:shadow on="t" color="#7f7f7f" opacity=".5" offset="1pt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2D4C"/>
    <w:multiLevelType w:val="hybridMultilevel"/>
    <w:tmpl w:val="D0DE8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660E4"/>
    <w:multiLevelType w:val="multilevel"/>
    <w:tmpl w:val="AB4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F1323"/>
    <w:multiLevelType w:val="hybridMultilevel"/>
    <w:tmpl w:val="CD20C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DC4"/>
    <w:multiLevelType w:val="hybridMultilevel"/>
    <w:tmpl w:val="B34CF9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FA5130"/>
    <w:multiLevelType w:val="hybridMultilevel"/>
    <w:tmpl w:val="03B6B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7D1B9F"/>
    <w:multiLevelType w:val="hybridMultilevel"/>
    <w:tmpl w:val="BA38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E3324"/>
    <w:multiLevelType w:val="hybridMultilevel"/>
    <w:tmpl w:val="63CE3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DB2158"/>
    <w:multiLevelType w:val="hybridMultilevel"/>
    <w:tmpl w:val="D7268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344F39"/>
    <w:multiLevelType w:val="hybridMultilevel"/>
    <w:tmpl w:val="EED887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6"/>
    <w:rsid w:val="00003EEC"/>
    <w:rsid w:val="00005E0D"/>
    <w:rsid w:val="0000606B"/>
    <w:rsid w:val="00006F60"/>
    <w:rsid w:val="00013AAC"/>
    <w:rsid w:val="00017356"/>
    <w:rsid w:val="000261C6"/>
    <w:rsid w:val="00032B31"/>
    <w:rsid w:val="00035C16"/>
    <w:rsid w:val="0003607E"/>
    <w:rsid w:val="00052625"/>
    <w:rsid w:val="00061170"/>
    <w:rsid w:val="00064559"/>
    <w:rsid w:val="000649F9"/>
    <w:rsid w:val="000731AC"/>
    <w:rsid w:val="0008538A"/>
    <w:rsid w:val="000A3B87"/>
    <w:rsid w:val="000B091C"/>
    <w:rsid w:val="000B0EB5"/>
    <w:rsid w:val="000B12E0"/>
    <w:rsid w:val="000B18BB"/>
    <w:rsid w:val="000B1F9E"/>
    <w:rsid w:val="000B489F"/>
    <w:rsid w:val="000B53BB"/>
    <w:rsid w:val="000B7631"/>
    <w:rsid w:val="000C1980"/>
    <w:rsid w:val="000D2D09"/>
    <w:rsid w:val="000D564D"/>
    <w:rsid w:val="000E18A7"/>
    <w:rsid w:val="000E2B15"/>
    <w:rsid w:val="000E5C71"/>
    <w:rsid w:val="000F1B16"/>
    <w:rsid w:val="000F7700"/>
    <w:rsid w:val="00112FCA"/>
    <w:rsid w:val="00121821"/>
    <w:rsid w:val="00125444"/>
    <w:rsid w:val="001268E0"/>
    <w:rsid w:val="0013078D"/>
    <w:rsid w:val="001327C9"/>
    <w:rsid w:val="001331A5"/>
    <w:rsid w:val="0014039A"/>
    <w:rsid w:val="00143EE2"/>
    <w:rsid w:val="00145717"/>
    <w:rsid w:val="00155882"/>
    <w:rsid w:val="00156AE8"/>
    <w:rsid w:val="00160B5A"/>
    <w:rsid w:val="00164107"/>
    <w:rsid w:val="00164ECB"/>
    <w:rsid w:val="001706FF"/>
    <w:rsid w:val="0017634E"/>
    <w:rsid w:val="00180CE6"/>
    <w:rsid w:val="00183285"/>
    <w:rsid w:val="001845A6"/>
    <w:rsid w:val="00190DD0"/>
    <w:rsid w:val="00191686"/>
    <w:rsid w:val="001A251C"/>
    <w:rsid w:val="001A4927"/>
    <w:rsid w:val="001A7859"/>
    <w:rsid w:val="001C07A4"/>
    <w:rsid w:val="001C5D7A"/>
    <w:rsid w:val="001D1B51"/>
    <w:rsid w:val="001D7CA0"/>
    <w:rsid w:val="001E0066"/>
    <w:rsid w:val="001E378E"/>
    <w:rsid w:val="001F7272"/>
    <w:rsid w:val="001F7273"/>
    <w:rsid w:val="00206E19"/>
    <w:rsid w:val="00210A58"/>
    <w:rsid w:val="00210AFA"/>
    <w:rsid w:val="00215190"/>
    <w:rsid w:val="00216F51"/>
    <w:rsid w:val="002211A2"/>
    <w:rsid w:val="0022133D"/>
    <w:rsid w:val="00223A01"/>
    <w:rsid w:val="00236117"/>
    <w:rsid w:val="002364AB"/>
    <w:rsid w:val="00237B17"/>
    <w:rsid w:val="00241E5B"/>
    <w:rsid w:val="00245E9C"/>
    <w:rsid w:val="00250649"/>
    <w:rsid w:val="0025529C"/>
    <w:rsid w:val="00261922"/>
    <w:rsid w:val="00271CD7"/>
    <w:rsid w:val="002769B8"/>
    <w:rsid w:val="00280CBD"/>
    <w:rsid w:val="002815B3"/>
    <w:rsid w:val="0028471E"/>
    <w:rsid w:val="002869B7"/>
    <w:rsid w:val="00286DB0"/>
    <w:rsid w:val="00292D49"/>
    <w:rsid w:val="002A166D"/>
    <w:rsid w:val="002A5D1E"/>
    <w:rsid w:val="002B29FB"/>
    <w:rsid w:val="002B3455"/>
    <w:rsid w:val="002B52EA"/>
    <w:rsid w:val="002C06BA"/>
    <w:rsid w:val="002C0F37"/>
    <w:rsid w:val="002C47C4"/>
    <w:rsid w:val="002C5055"/>
    <w:rsid w:val="002D1F23"/>
    <w:rsid w:val="002D689B"/>
    <w:rsid w:val="002D771F"/>
    <w:rsid w:val="002D7D13"/>
    <w:rsid w:val="002D7F18"/>
    <w:rsid w:val="002E174E"/>
    <w:rsid w:val="002E1F02"/>
    <w:rsid w:val="002E43AA"/>
    <w:rsid w:val="002F22D2"/>
    <w:rsid w:val="002F2D12"/>
    <w:rsid w:val="002F3FEC"/>
    <w:rsid w:val="003022D4"/>
    <w:rsid w:val="00307832"/>
    <w:rsid w:val="0032233B"/>
    <w:rsid w:val="00323F27"/>
    <w:rsid w:val="00327ED0"/>
    <w:rsid w:val="00333CA2"/>
    <w:rsid w:val="003358CC"/>
    <w:rsid w:val="0033600A"/>
    <w:rsid w:val="003376DF"/>
    <w:rsid w:val="00343B77"/>
    <w:rsid w:val="00343D0B"/>
    <w:rsid w:val="003445F8"/>
    <w:rsid w:val="00352B57"/>
    <w:rsid w:val="003609F5"/>
    <w:rsid w:val="00370440"/>
    <w:rsid w:val="00373BCB"/>
    <w:rsid w:val="00374B5B"/>
    <w:rsid w:val="003807BB"/>
    <w:rsid w:val="00384BAA"/>
    <w:rsid w:val="00387BE9"/>
    <w:rsid w:val="003900D0"/>
    <w:rsid w:val="0039559F"/>
    <w:rsid w:val="003A0D91"/>
    <w:rsid w:val="003A283F"/>
    <w:rsid w:val="003B0A2D"/>
    <w:rsid w:val="003B19DA"/>
    <w:rsid w:val="003B38DB"/>
    <w:rsid w:val="003B709A"/>
    <w:rsid w:val="003C2A6C"/>
    <w:rsid w:val="003E03F7"/>
    <w:rsid w:val="003E4D7C"/>
    <w:rsid w:val="003E7CCD"/>
    <w:rsid w:val="003F5363"/>
    <w:rsid w:val="004109B7"/>
    <w:rsid w:val="00411E9C"/>
    <w:rsid w:val="00412E7B"/>
    <w:rsid w:val="00417B71"/>
    <w:rsid w:val="004247E1"/>
    <w:rsid w:val="004251C8"/>
    <w:rsid w:val="00425291"/>
    <w:rsid w:val="00425751"/>
    <w:rsid w:val="00426DA8"/>
    <w:rsid w:val="00427DF3"/>
    <w:rsid w:val="004302D6"/>
    <w:rsid w:val="00447309"/>
    <w:rsid w:val="00447F1F"/>
    <w:rsid w:val="00454DDD"/>
    <w:rsid w:val="004572A3"/>
    <w:rsid w:val="004609AC"/>
    <w:rsid w:val="00463450"/>
    <w:rsid w:val="00466334"/>
    <w:rsid w:val="00467355"/>
    <w:rsid w:val="004763FA"/>
    <w:rsid w:val="00490659"/>
    <w:rsid w:val="00492BF9"/>
    <w:rsid w:val="004947EC"/>
    <w:rsid w:val="004A6834"/>
    <w:rsid w:val="004A70A7"/>
    <w:rsid w:val="004B1A3E"/>
    <w:rsid w:val="004C0E84"/>
    <w:rsid w:val="004D0075"/>
    <w:rsid w:val="004D712E"/>
    <w:rsid w:val="004E1ADC"/>
    <w:rsid w:val="004F1C08"/>
    <w:rsid w:val="004F39C2"/>
    <w:rsid w:val="004F76D7"/>
    <w:rsid w:val="00502D6B"/>
    <w:rsid w:val="00521B48"/>
    <w:rsid w:val="00523B3F"/>
    <w:rsid w:val="00534769"/>
    <w:rsid w:val="00534C8B"/>
    <w:rsid w:val="00542C13"/>
    <w:rsid w:val="00544FD2"/>
    <w:rsid w:val="00552E7E"/>
    <w:rsid w:val="005558E4"/>
    <w:rsid w:val="00555B30"/>
    <w:rsid w:val="00562283"/>
    <w:rsid w:val="00575049"/>
    <w:rsid w:val="00577587"/>
    <w:rsid w:val="005831AF"/>
    <w:rsid w:val="00590356"/>
    <w:rsid w:val="00591CB3"/>
    <w:rsid w:val="005957C8"/>
    <w:rsid w:val="005A5004"/>
    <w:rsid w:val="005A5798"/>
    <w:rsid w:val="005B2D6F"/>
    <w:rsid w:val="005B53CC"/>
    <w:rsid w:val="005B6776"/>
    <w:rsid w:val="005B6B0B"/>
    <w:rsid w:val="005B729F"/>
    <w:rsid w:val="005C3054"/>
    <w:rsid w:val="005D4968"/>
    <w:rsid w:val="005D4C4C"/>
    <w:rsid w:val="005D7F8F"/>
    <w:rsid w:val="005E11BB"/>
    <w:rsid w:val="005E5F42"/>
    <w:rsid w:val="005E77CA"/>
    <w:rsid w:val="005E7C6D"/>
    <w:rsid w:val="005F2F47"/>
    <w:rsid w:val="005F5A36"/>
    <w:rsid w:val="005F6818"/>
    <w:rsid w:val="006019F3"/>
    <w:rsid w:val="0060761B"/>
    <w:rsid w:val="00610670"/>
    <w:rsid w:val="0061309C"/>
    <w:rsid w:val="00616079"/>
    <w:rsid w:val="00620BC1"/>
    <w:rsid w:val="00626BF6"/>
    <w:rsid w:val="00636CCC"/>
    <w:rsid w:val="00643AC5"/>
    <w:rsid w:val="00643B8D"/>
    <w:rsid w:val="00643C30"/>
    <w:rsid w:val="006464B9"/>
    <w:rsid w:val="00653B0B"/>
    <w:rsid w:val="00657147"/>
    <w:rsid w:val="00661019"/>
    <w:rsid w:val="00671C72"/>
    <w:rsid w:val="00674310"/>
    <w:rsid w:val="00674B38"/>
    <w:rsid w:val="00675527"/>
    <w:rsid w:val="00680025"/>
    <w:rsid w:val="00680572"/>
    <w:rsid w:val="006815CC"/>
    <w:rsid w:val="00682166"/>
    <w:rsid w:val="00691C52"/>
    <w:rsid w:val="00693226"/>
    <w:rsid w:val="006947D4"/>
    <w:rsid w:val="006A6C60"/>
    <w:rsid w:val="006B2834"/>
    <w:rsid w:val="006C3ABF"/>
    <w:rsid w:val="006C7421"/>
    <w:rsid w:val="006D1CB8"/>
    <w:rsid w:val="006D21A9"/>
    <w:rsid w:val="006D51F3"/>
    <w:rsid w:val="006D6016"/>
    <w:rsid w:val="006E349D"/>
    <w:rsid w:val="006E686F"/>
    <w:rsid w:val="006F414A"/>
    <w:rsid w:val="00700455"/>
    <w:rsid w:val="00705E11"/>
    <w:rsid w:val="007068F6"/>
    <w:rsid w:val="007140F3"/>
    <w:rsid w:val="0071416C"/>
    <w:rsid w:val="00722221"/>
    <w:rsid w:val="0072387D"/>
    <w:rsid w:val="007254EC"/>
    <w:rsid w:val="0072688A"/>
    <w:rsid w:val="00726E7F"/>
    <w:rsid w:val="00740BE5"/>
    <w:rsid w:val="0074498F"/>
    <w:rsid w:val="00753D76"/>
    <w:rsid w:val="00754EBC"/>
    <w:rsid w:val="00761A28"/>
    <w:rsid w:val="00767F24"/>
    <w:rsid w:val="00775F78"/>
    <w:rsid w:val="00775FAB"/>
    <w:rsid w:val="00780405"/>
    <w:rsid w:val="007826BB"/>
    <w:rsid w:val="007849CC"/>
    <w:rsid w:val="00786FBB"/>
    <w:rsid w:val="007874C1"/>
    <w:rsid w:val="007874DB"/>
    <w:rsid w:val="00792F6B"/>
    <w:rsid w:val="0079328F"/>
    <w:rsid w:val="007A353E"/>
    <w:rsid w:val="007A4FBC"/>
    <w:rsid w:val="007B2F14"/>
    <w:rsid w:val="007B5B7F"/>
    <w:rsid w:val="007B5D3E"/>
    <w:rsid w:val="007B6DF6"/>
    <w:rsid w:val="007C1624"/>
    <w:rsid w:val="007C4CAB"/>
    <w:rsid w:val="007D0B57"/>
    <w:rsid w:val="007D3E35"/>
    <w:rsid w:val="007E4A6D"/>
    <w:rsid w:val="007E66AD"/>
    <w:rsid w:val="007F7552"/>
    <w:rsid w:val="00803ED5"/>
    <w:rsid w:val="008042B9"/>
    <w:rsid w:val="00805C8F"/>
    <w:rsid w:val="008232B8"/>
    <w:rsid w:val="008342B1"/>
    <w:rsid w:val="008347CA"/>
    <w:rsid w:val="00837150"/>
    <w:rsid w:val="00841059"/>
    <w:rsid w:val="00842483"/>
    <w:rsid w:val="00843997"/>
    <w:rsid w:val="008449BA"/>
    <w:rsid w:val="008473A5"/>
    <w:rsid w:val="00850F89"/>
    <w:rsid w:val="00854E7F"/>
    <w:rsid w:val="00863362"/>
    <w:rsid w:val="00866FF2"/>
    <w:rsid w:val="00871551"/>
    <w:rsid w:val="008730D0"/>
    <w:rsid w:val="00873139"/>
    <w:rsid w:val="008761D7"/>
    <w:rsid w:val="00876B51"/>
    <w:rsid w:val="00877BA4"/>
    <w:rsid w:val="008827EC"/>
    <w:rsid w:val="00882AE0"/>
    <w:rsid w:val="008873CE"/>
    <w:rsid w:val="00892266"/>
    <w:rsid w:val="00892CD9"/>
    <w:rsid w:val="008A7C09"/>
    <w:rsid w:val="008B04D9"/>
    <w:rsid w:val="008B397A"/>
    <w:rsid w:val="008B5C54"/>
    <w:rsid w:val="008B65B8"/>
    <w:rsid w:val="008B77AB"/>
    <w:rsid w:val="008C0649"/>
    <w:rsid w:val="008C320C"/>
    <w:rsid w:val="008D23C5"/>
    <w:rsid w:val="008E0718"/>
    <w:rsid w:val="008E08EF"/>
    <w:rsid w:val="008E337E"/>
    <w:rsid w:val="008E3A39"/>
    <w:rsid w:val="008E62CE"/>
    <w:rsid w:val="008E73BC"/>
    <w:rsid w:val="008F050D"/>
    <w:rsid w:val="009050DC"/>
    <w:rsid w:val="0091295B"/>
    <w:rsid w:val="009164F6"/>
    <w:rsid w:val="00930A70"/>
    <w:rsid w:val="00931698"/>
    <w:rsid w:val="0095273B"/>
    <w:rsid w:val="0095321E"/>
    <w:rsid w:val="0095443F"/>
    <w:rsid w:val="009610CB"/>
    <w:rsid w:val="0099384E"/>
    <w:rsid w:val="009A6E09"/>
    <w:rsid w:val="009B7703"/>
    <w:rsid w:val="009C3EF5"/>
    <w:rsid w:val="009C4833"/>
    <w:rsid w:val="009D3630"/>
    <w:rsid w:val="009F66C5"/>
    <w:rsid w:val="00A0285E"/>
    <w:rsid w:val="00A212DE"/>
    <w:rsid w:val="00A50876"/>
    <w:rsid w:val="00A54392"/>
    <w:rsid w:val="00A54B0E"/>
    <w:rsid w:val="00A57469"/>
    <w:rsid w:val="00A62717"/>
    <w:rsid w:val="00A704DA"/>
    <w:rsid w:val="00A76354"/>
    <w:rsid w:val="00A80E5A"/>
    <w:rsid w:val="00A8159D"/>
    <w:rsid w:val="00A879C3"/>
    <w:rsid w:val="00A97290"/>
    <w:rsid w:val="00AA28F0"/>
    <w:rsid w:val="00AA6075"/>
    <w:rsid w:val="00AB7CDD"/>
    <w:rsid w:val="00AC0DCB"/>
    <w:rsid w:val="00AC7393"/>
    <w:rsid w:val="00AC7C39"/>
    <w:rsid w:val="00AD50F6"/>
    <w:rsid w:val="00AE22AB"/>
    <w:rsid w:val="00AF00B4"/>
    <w:rsid w:val="00AF183C"/>
    <w:rsid w:val="00B17177"/>
    <w:rsid w:val="00B17262"/>
    <w:rsid w:val="00B20DA5"/>
    <w:rsid w:val="00B21EF3"/>
    <w:rsid w:val="00B22D9F"/>
    <w:rsid w:val="00B332C3"/>
    <w:rsid w:val="00B33C09"/>
    <w:rsid w:val="00B42BA5"/>
    <w:rsid w:val="00B4320A"/>
    <w:rsid w:val="00B476FC"/>
    <w:rsid w:val="00B7163D"/>
    <w:rsid w:val="00B7185D"/>
    <w:rsid w:val="00B71AE1"/>
    <w:rsid w:val="00B76F4D"/>
    <w:rsid w:val="00B86A78"/>
    <w:rsid w:val="00B91560"/>
    <w:rsid w:val="00B92FFB"/>
    <w:rsid w:val="00B94100"/>
    <w:rsid w:val="00B95A96"/>
    <w:rsid w:val="00BA167E"/>
    <w:rsid w:val="00BA1A97"/>
    <w:rsid w:val="00BA4586"/>
    <w:rsid w:val="00BB04B2"/>
    <w:rsid w:val="00BB4D13"/>
    <w:rsid w:val="00BC2EE2"/>
    <w:rsid w:val="00BC4451"/>
    <w:rsid w:val="00BC4F22"/>
    <w:rsid w:val="00BC5232"/>
    <w:rsid w:val="00BC7186"/>
    <w:rsid w:val="00BD42A9"/>
    <w:rsid w:val="00BD5879"/>
    <w:rsid w:val="00BD5C02"/>
    <w:rsid w:val="00BE21ED"/>
    <w:rsid w:val="00BF2D43"/>
    <w:rsid w:val="00BF64CE"/>
    <w:rsid w:val="00BF794F"/>
    <w:rsid w:val="00C0088C"/>
    <w:rsid w:val="00C05B5A"/>
    <w:rsid w:val="00C072ED"/>
    <w:rsid w:val="00C2254B"/>
    <w:rsid w:val="00C25E5A"/>
    <w:rsid w:val="00C27206"/>
    <w:rsid w:val="00C334E0"/>
    <w:rsid w:val="00C43657"/>
    <w:rsid w:val="00C52B7E"/>
    <w:rsid w:val="00C54509"/>
    <w:rsid w:val="00C54576"/>
    <w:rsid w:val="00C61FB5"/>
    <w:rsid w:val="00C64E4B"/>
    <w:rsid w:val="00C75A6F"/>
    <w:rsid w:val="00C767CD"/>
    <w:rsid w:val="00C76F5F"/>
    <w:rsid w:val="00C80171"/>
    <w:rsid w:val="00C811A4"/>
    <w:rsid w:val="00C83EC7"/>
    <w:rsid w:val="00C86E7F"/>
    <w:rsid w:val="00C97BA4"/>
    <w:rsid w:val="00CA11CF"/>
    <w:rsid w:val="00CA2CC7"/>
    <w:rsid w:val="00CA4453"/>
    <w:rsid w:val="00CA4F37"/>
    <w:rsid w:val="00CA5231"/>
    <w:rsid w:val="00CB57AB"/>
    <w:rsid w:val="00CB5ED3"/>
    <w:rsid w:val="00CB625B"/>
    <w:rsid w:val="00CB7683"/>
    <w:rsid w:val="00CC15C2"/>
    <w:rsid w:val="00CC46AD"/>
    <w:rsid w:val="00CD1231"/>
    <w:rsid w:val="00CE14C8"/>
    <w:rsid w:val="00CE2422"/>
    <w:rsid w:val="00CE67DE"/>
    <w:rsid w:val="00CF0875"/>
    <w:rsid w:val="00CF2C3E"/>
    <w:rsid w:val="00CF59F8"/>
    <w:rsid w:val="00CF69C0"/>
    <w:rsid w:val="00D02199"/>
    <w:rsid w:val="00D021E9"/>
    <w:rsid w:val="00D10D5B"/>
    <w:rsid w:val="00D1563B"/>
    <w:rsid w:val="00D2183F"/>
    <w:rsid w:val="00D26CB9"/>
    <w:rsid w:val="00D323E2"/>
    <w:rsid w:val="00D41485"/>
    <w:rsid w:val="00D433A8"/>
    <w:rsid w:val="00D462FB"/>
    <w:rsid w:val="00D50854"/>
    <w:rsid w:val="00D5604D"/>
    <w:rsid w:val="00D61BAC"/>
    <w:rsid w:val="00D72048"/>
    <w:rsid w:val="00D813FD"/>
    <w:rsid w:val="00D822C4"/>
    <w:rsid w:val="00D85D3E"/>
    <w:rsid w:val="00D87B3A"/>
    <w:rsid w:val="00D87DED"/>
    <w:rsid w:val="00D901FA"/>
    <w:rsid w:val="00D97BDE"/>
    <w:rsid w:val="00DA143B"/>
    <w:rsid w:val="00DA2765"/>
    <w:rsid w:val="00DA2815"/>
    <w:rsid w:val="00DA4157"/>
    <w:rsid w:val="00DA5652"/>
    <w:rsid w:val="00DA7511"/>
    <w:rsid w:val="00DB2462"/>
    <w:rsid w:val="00DC2183"/>
    <w:rsid w:val="00DD37D2"/>
    <w:rsid w:val="00DE3852"/>
    <w:rsid w:val="00DE3E4A"/>
    <w:rsid w:val="00DE65DB"/>
    <w:rsid w:val="00DE7992"/>
    <w:rsid w:val="00DF05BD"/>
    <w:rsid w:val="00DF1EC8"/>
    <w:rsid w:val="00DF5AC2"/>
    <w:rsid w:val="00E011B7"/>
    <w:rsid w:val="00E01A29"/>
    <w:rsid w:val="00E01D93"/>
    <w:rsid w:val="00E04B0A"/>
    <w:rsid w:val="00E05A06"/>
    <w:rsid w:val="00E0667A"/>
    <w:rsid w:val="00E1037B"/>
    <w:rsid w:val="00E140FD"/>
    <w:rsid w:val="00E208C4"/>
    <w:rsid w:val="00E22715"/>
    <w:rsid w:val="00E25391"/>
    <w:rsid w:val="00E258DB"/>
    <w:rsid w:val="00E3452D"/>
    <w:rsid w:val="00E3694A"/>
    <w:rsid w:val="00E43BB4"/>
    <w:rsid w:val="00E4521A"/>
    <w:rsid w:val="00E47297"/>
    <w:rsid w:val="00E51468"/>
    <w:rsid w:val="00E56ED1"/>
    <w:rsid w:val="00E64296"/>
    <w:rsid w:val="00E6474E"/>
    <w:rsid w:val="00E657CB"/>
    <w:rsid w:val="00E71497"/>
    <w:rsid w:val="00E716EA"/>
    <w:rsid w:val="00E71E73"/>
    <w:rsid w:val="00E80885"/>
    <w:rsid w:val="00E829C3"/>
    <w:rsid w:val="00E84CCE"/>
    <w:rsid w:val="00E9344F"/>
    <w:rsid w:val="00EA7315"/>
    <w:rsid w:val="00EB3A68"/>
    <w:rsid w:val="00EB40F0"/>
    <w:rsid w:val="00EC2AC9"/>
    <w:rsid w:val="00EC5B50"/>
    <w:rsid w:val="00ED1640"/>
    <w:rsid w:val="00ED21D8"/>
    <w:rsid w:val="00ED246A"/>
    <w:rsid w:val="00ED37B0"/>
    <w:rsid w:val="00ED7B46"/>
    <w:rsid w:val="00EE0E71"/>
    <w:rsid w:val="00EE2E15"/>
    <w:rsid w:val="00EE3C7E"/>
    <w:rsid w:val="00EE6428"/>
    <w:rsid w:val="00EE7078"/>
    <w:rsid w:val="00EF5EF6"/>
    <w:rsid w:val="00F169AC"/>
    <w:rsid w:val="00F17AC6"/>
    <w:rsid w:val="00F212B1"/>
    <w:rsid w:val="00F23648"/>
    <w:rsid w:val="00F25FBA"/>
    <w:rsid w:val="00F3065B"/>
    <w:rsid w:val="00F308D7"/>
    <w:rsid w:val="00F40B9B"/>
    <w:rsid w:val="00F4229C"/>
    <w:rsid w:val="00F44475"/>
    <w:rsid w:val="00F44838"/>
    <w:rsid w:val="00F52732"/>
    <w:rsid w:val="00F5610B"/>
    <w:rsid w:val="00F57EE1"/>
    <w:rsid w:val="00F62CF8"/>
    <w:rsid w:val="00F62D7A"/>
    <w:rsid w:val="00F62E0A"/>
    <w:rsid w:val="00F6403E"/>
    <w:rsid w:val="00F707EF"/>
    <w:rsid w:val="00F707F6"/>
    <w:rsid w:val="00F70BE2"/>
    <w:rsid w:val="00F725CC"/>
    <w:rsid w:val="00F81B37"/>
    <w:rsid w:val="00F869CD"/>
    <w:rsid w:val="00F86C43"/>
    <w:rsid w:val="00F902AD"/>
    <w:rsid w:val="00FA1D12"/>
    <w:rsid w:val="00FA3628"/>
    <w:rsid w:val="00FA4ED0"/>
    <w:rsid w:val="00FA5EFC"/>
    <w:rsid w:val="00FB3ECE"/>
    <w:rsid w:val="00FB6CD1"/>
    <w:rsid w:val="00FC14D1"/>
    <w:rsid w:val="00FC550D"/>
    <w:rsid w:val="00FD7488"/>
    <w:rsid w:val="00FE110E"/>
    <w:rsid w:val="00FE30C9"/>
    <w:rsid w:val="00FE4106"/>
    <w:rsid w:val="00FE7076"/>
    <w:rsid w:val="00FE7867"/>
    <w:rsid w:val="00FE7EC4"/>
    <w:rsid w:val="00FF0E1E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3E6E1"/>
  <w15:chartTrackingRefBased/>
  <w15:docId w15:val="{0F94F89A-2191-D64A-A3A2-C8491BD5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8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6E7F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D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6E7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6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6E7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6E7F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726E7F"/>
    <w:rPr>
      <w:rFonts w:ascii="Times New Roman" w:eastAsia="Times New Roman" w:hAnsi="Times New Roman"/>
      <w:b/>
      <w:sz w:val="24"/>
      <w:u w:val="single"/>
      <w:lang w:val="en-US" w:eastAsia="en-US"/>
    </w:rPr>
  </w:style>
  <w:style w:type="character" w:styleId="Hyperlink">
    <w:name w:val="Hyperlink"/>
    <w:uiPriority w:val="99"/>
    <w:unhideWhenUsed/>
    <w:rsid w:val="00722221"/>
    <w:rPr>
      <w:color w:val="003399"/>
      <w:u w:val="single"/>
    </w:rPr>
  </w:style>
  <w:style w:type="character" w:styleId="FollowedHyperlink">
    <w:name w:val="FollowedHyperlink"/>
    <w:uiPriority w:val="99"/>
    <w:semiHidden/>
    <w:unhideWhenUsed/>
    <w:rsid w:val="005E7C6D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454DDD"/>
    <w:rPr>
      <w:rFonts w:ascii="Cambria" w:eastAsia="Times New Roman" w:hAnsi="Cambria" w:cs="Times New Roman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link w:val="Heading3"/>
    <w:uiPriority w:val="9"/>
    <w:semiHidden/>
    <w:rsid w:val="00454DDD"/>
    <w:rPr>
      <w:rFonts w:ascii="Cambria" w:eastAsia="Times New Roman" w:hAnsi="Cambria" w:cs="Times New Roman"/>
      <w:b/>
      <w:bCs/>
      <w:sz w:val="26"/>
      <w:szCs w:val="26"/>
      <w:lang w:val="en-CA"/>
    </w:rPr>
  </w:style>
  <w:style w:type="character" w:customStyle="1" w:styleId="titlepage">
    <w:name w:val="titlepage"/>
    <w:basedOn w:val="DefaultParagraphFont"/>
    <w:rsid w:val="00454DDD"/>
  </w:style>
  <w:style w:type="paragraph" w:styleId="NormalWeb">
    <w:name w:val="Normal (Web)"/>
    <w:basedOn w:val="Normal"/>
    <w:uiPriority w:val="99"/>
    <w:semiHidden/>
    <w:unhideWhenUsed/>
    <w:rsid w:val="00454DDD"/>
    <w:pPr>
      <w:spacing w:before="100" w:beforeAutospacing="1" w:after="100" w:afterAutospacing="1"/>
    </w:pPr>
    <w:rPr>
      <w:lang w:val="en-US"/>
    </w:rPr>
  </w:style>
  <w:style w:type="character" w:styleId="Strong">
    <w:name w:val="Strong"/>
    <w:uiPriority w:val="22"/>
    <w:qFormat/>
    <w:rsid w:val="00454DDD"/>
    <w:rPr>
      <w:b/>
      <w:bCs/>
    </w:rPr>
  </w:style>
  <w:style w:type="character" w:customStyle="1" w:styleId="titleblock">
    <w:name w:val="titleblock"/>
    <w:basedOn w:val="DefaultParagraphFont"/>
    <w:rsid w:val="00454DDD"/>
  </w:style>
  <w:style w:type="character" w:customStyle="1" w:styleId="separator">
    <w:name w:val="separator"/>
    <w:basedOn w:val="DefaultParagraphFont"/>
    <w:rsid w:val="00454DDD"/>
  </w:style>
  <w:style w:type="character" w:customStyle="1" w:styleId="metalink2">
    <w:name w:val="metalink2"/>
    <w:basedOn w:val="DefaultParagraphFont"/>
    <w:rsid w:val="00454DDD"/>
  </w:style>
  <w:style w:type="character" w:customStyle="1" w:styleId="groupcontentpanel">
    <w:name w:val="groupcontentpanel"/>
    <w:basedOn w:val="DefaultParagraphFont"/>
    <w:rsid w:val="00454DDD"/>
  </w:style>
  <w:style w:type="character" w:customStyle="1" w:styleId="contentblockpanel">
    <w:name w:val="contentblockpanel"/>
    <w:basedOn w:val="DefaultParagraphFont"/>
    <w:rsid w:val="00454DDD"/>
  </w:style>
  <w:style w:type="character" w:customStyle="1" w:styleId="subtitleblockpanel">
    <w:name w:val="subtitleblockpanel"/>
    <w:basedOn w:val="DefaultParagraphFont"/>
    <w:rsid w:val="00454DDD"/>
  </w:style>
  <w:style w:type="character" w:customStyle="1" w:styleId="subtitleblock">
    <w:name w:val="subtitleblock"/>
    <w:basedOn w:val="DefaultParagraphFont"/>
    <w:rsid w:val="00454DDD"/>
  </w:style>
  <w:style w:type="character" w:customStyle="1" w:styleId="value">
    <w:name w:val="value"/>
    <w:basedOn w:val="DefaultParagraphFont"/>
    <w:rsid w:val="00454DDD"/>
  </w:style>
  <w:style w:type="character" w:customStyle="1" w:styleId="label">
    <w:name w:val="label"/>
    <w:basedOn w:val="DefaultParagraphFont"/>
    <w:rsid w:val="00454DDD"/>
  </w:style>
  <w:style w:type="paragraph" w:styleId="PlainText">
    <w:name w:val="Plain Text"/>
    <w:basedOn w:val="Normal"/>
    <w:link w:val="PlainTextChar"/>
    <w:rsid w:val="005D4968"/>
    <w:rPr>
      <w:rFonts w:ascii="Courier New" w:eastAsia="SimSun" w:hAnsi="Courier New" w:cs="Courier New"/>
      <w:sz w:val="20"/>
      <w:szCs w:val="20"/>
      <w:lang w:val="en-US"/>
    </w:rPr>
  </w:style>
  <w:style w:type="character" w:customStyle="1" w:styleId="PlainTextChar">
    <w:name w:val="Plain Text Char"/>
    <w:link w:val="PlainText"/>
    <w:rsid w:val="005D4968"/>
    <w:rPr>
      <w:rFonts w:ascii="Courier New" w:eastAsia="SimSun" w:hAnsi="Courier New" w:cs="Courier New"/>
      <w:lang w:val="en-US" w:eastAsia="en-US"/>
    </w:rPr>
  </w:style>
  <w:style w:type="character" w:styleId="HTMLTypewriter">
    <w:name w:val="HTML Typewriter"/>
    <w:rsid w:val="005D49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5D4968"/>
    <w:pPr>
      <w:jc w:val="both"/>
    </w:pPr>
    <w:rPr>
      <w:sz w:val="20"/>
      <w:szCs w:val="20"/>
      <w:lang w:val="en-US"/>
    </w:rPr>
  </w:style>
  <w:style w:type="character" w:customStyle="1" w:styleId="BodyTextChar">
    <w:name w:val="Body Text Char"/>
    <w:link w:val="BodyText"/>
    <w:rsid w:val="005D4968"/>
    <w:rPr>
      <w:rFonts w:ascii="Times New Roman" w:eastAsia="Times New Roman" w:hAnsi="Times New Roman"/>
      <w:lang w:val="en-US" w:eastAsia="en-US"/>
    </w:rPr>
  </w:style>
  <w:style w:type="character" w:customStyle="1" w:styleId="bhinlineimage">
    <w:name w:val="bhinlineimage"/>
    <w:rsid w:val="00CB57AB"/>
  </w:style>
  <w:style w:type="paragraph" w:customStyle="1" w:styleId="Default">
    <w:name w:val="Default"/>
    <w:rsid w:val="008E3A39"/>
    <w:pPr>
      <w:autoSpaceDE w:val="0"/>
      <w:autoSpaceDN w:val="0"/>
      <w:adjustRightInd w:val="0"/>
    </w:pPr>
    <w:rPr>
      <w:rFonts w:ascii="CiscoSans ExtraLight" w:hAnsi="CiscoSans ExtraLight" w:cs="CiscoSans ExtraLight"/>
      <w:color w:val="000000"/>
      <w:sz w:val="24"/>
      <w:szCs w:val="24"/>
      <w:lang w:eastAsia="en-CA"/>
    </w:rPr>
  </w:style>
  <w:style w:type="character" w:customStyle="1" w:styleId="superscript">
    <w:name w:val="superscript"/>
    <w:rsid w:val="001A251C"/>
  </w:style>
  <w:style w:type="character" w:styleId="UnresolvedMention">
    <w:name w:val="Unresolved Mention"/>
    <w:uiPriority w:val="99"/>
    <w:semiHidden/>
    <w:unhideWhenUsed/>
    <w:rsid w:val="00005E0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342B1"/>
    <w:pPr>
      <w:spacing w:before="100" w:beforeAutospacing="1" w:after="100" w:afterAutospacing="1"/>
    </w:pPr>
    <w:rPr>
      <w:lang w:eastAsia="en-CA"/>
    </w:rPr>
  </w:style>
  <w:style w:type="character" w:customStyle="1" w:styleId="normaltextrun">
    <w:name w:val="normaltextrun"/>
    <w:basedOn w:val="DefaultParagraphFont"/>
    <w:rsid w:val="008342B1"/>
  </w:style>
  <w:style w:type="character" w:customStyle="1" w:styleId="eop">
    <w:name w:val="eop"/>
    <w:basedOn w:val="DefaultParagraphFont"/>
    <w:rsid w:val="008342B1"/>
  </w:style>
  <w:style w:type="paragraph" w:styleId="ListParagraph">
    <w:name w:val="List Paragraph"/>
    <w:basedOn w:val="Normal"/>
    <w:uiPriority w:val="34"/>
    <w:qFormat/>
    <w:rsid w:val="00BA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109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789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60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rismuhammad786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ismuhammad/OneDrive/Desktop/billi/resumeUpd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9D1365-8379-AD44-8B65-261326B3FEED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DF76-5AA5-4C6B-B589-858223F9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resumeUpdated.dotx</Template>
  <TotalTime>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muhammad</dc:creator>
  <cp:keywords/>
  <cp:lastModifiedBy>haris muhammad</cp:lastModifiedBy>
  <cp:revision>2</cp:revision>
  <cp:lastPrinted>2021-01-25T03:30:00Z</cp:lastPrinted>
  <dcterms:created xsi:type="dcterms:W3CDTF">2021-01-30T21:23:00Z</dcterms:created>
  <dcterms:modified xsi:type="dcterms:W3CDTF">2021-01-30T21:23:00Z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documentId_8650</vt:lpwstr>
  </property>
  <property fmtid="{D5CDD505-2E9C-101B-9397-08002B2CF9AE}" pid="3" name="grammarly_documentContext">
    <vt:lpwstr>{"goals":[],"domain":"general","emotions":[],"dialect":"american"}</vt:lpwstr>
  </property>
</Properties>
</file>